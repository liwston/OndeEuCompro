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0660441"/>
        <w:docPartObj>
          <w:docPartGallery w:val="Cover Pages"/>
          <w:docPartUnique/>
        </w:docPartObj>
      </w:sdtPr>
      <w:sdtEndPr>
        <w:rPr>
          <w:b/>
          <w:bCs/>
          <w:caps/>
          <w:color w:val="5B9BD5" w:themeColor="accent1"/>
          <w:sz w:val="24"/>
        </w:rPr>
      </w:sdtEndPr>
      <w:sdtContent>
        <w:p w:rsidR="006E6F3D" w:rsidRDefault="006E6F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E6F3D" w:rsidRDefault="006E6F3D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6F3D" w:rsidRDefault="006E6F3D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Documentação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E6F3D" w:rsidRDefault="006E6F3D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OndeEuCompro.com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tâ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312d41 [3122]" stroked="f" strokeweight="1pt">
                        <v:fill color2="#272434 [2882]" angle="348" colors="0 #626682;6554f #626682" focus="100%" type="gradient"/>
                        <v:textbox inset="54pt,54pt,1in,5in">
                          <w:txbxContent>
                            <w:p w:rsidR="006E6F3D" w:rsidRDefault="006E6F3D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v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E6F3D" w:rsidRDefault="006E6F3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Documentação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E6F3D" w:rsidRDefault="006E6F3D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OndeEuCompro.com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E6F3D" w:rsidRDefault="006E6F3D">
          <w:pPr>
            <w:rPr>
              <w:b/>
              <w:bCs/>
              <w:color w:val="5B9BD5" w:themeColor="accent1"/>
              <w:sz w:val="24"/>
            </w:rPr>
          </w:pPr>
          <w:r>
            <w:rPr>
              <w:b/>
              <w:bCs/>
              <w:caps/>
              <w:color w:val="5B9BD5" w:themeColor="accent1"/>
              <w:sz w:val="24"/>
            </w:rPr>
            <w:br w:type="page"/>
          </w:r>
        </w:p>
      </w:sdtContent>
    </w:sdt>
    <w:sdt>
      <w:sdtPr>
        <w:id w:val="-113523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18"/>
          <w:szCs w:val="20"/>
        </w:rPr>
      </w:sdtEndPr>
      <w:sdtContent>
        <w:p w:rsidR="009867E1" w:rsidRDefault="009867E1">
          <w:pPr>
            <w:pStyle w:val="CabealhodoSumrio"/>
          </w:pPr>
          <w:r>
            <w:t>Sumário</w:t>
          </w:r>
        </w:p>
        <w:p w:rsidR="009867E1" w:rsidRDefault="009867E1">
          <w:pPr>
            <w:pStyle w:val="Sumrio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86855" w:history="1">
            <w:r w:rsidRPr="00B94625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56" w:history="1">
            <w:r w:rsidRPr="00B9462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Descrição e histórico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7" w:history="1">
            <w:r w:rsidRPr="00B9462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Do que se trata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8" w:history="1">
            <w:r w:rsidRPr="00B9462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Prós para o cliente (supermercado)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59" w:history="1">
            <w:r w:rsidRPr="00B9462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Prós para o consumidor (usuário do 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0" w:history="1">
            <w:r w:rsidRPr="00B9462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1" w:history="1">
            <w:r w:rsidRPr="00B9462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Organograma versão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2" w:history="1">
            <w:r w:rsidRPr="00B9462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Organograma versão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3" w:history="1">
            <w:r w:rsidRPr="00B9462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4" w:history="1">
            <w:r w:rsidRPr="00B9462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Requisitos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5" w:history="1">
            <w:r w:rsidRPr="00B94625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Para o consumidor (usuários do 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6" w:history="1">
            <w:r w:rsidRPr="00B94625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Para o cliente (fornecedor de dados para o site)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373686867" w:history="1">
            <w:r w:rsidRPr="00B94625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Para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8" w:history="1">
            <w:r w:rsidRPr="00B9462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Resultados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69" w:history="1">
            <w:r w:rsidRPr="00B94625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Partes afetadas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0" w:history="1">
            <w:r w:rsidRPr="00B94625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Sistemas ou processos comerciais afetados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1" w:history="1">
            <w:r w:rsidRPr="00B94625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Exclusões exclusivas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2" w:history="1">
            <w:r w:rsidRPr="00B94625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Plano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pPr>
            <w:pStyle w:val="Sumrio2"/>
            <w:tabs>
              <w:tab w:val="left" w:pos="660"/>
              <w:tab w:val="right" w:leader="dot" w:pos="9017"/>
            </w:tabs>
            <w:rPr>
              <w:noProof/>
            </w:rPr>
          </w:pPr>
          <w:hyperlink w:anchor="_Toc373686873" w:history="1">
            <w:r w:rsidRPr="00B94625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B94625">
              <w:rPr>
                <w:rStyle w:val="Hyperlink"/>
                <w:noProof/>
              </w:rPr>
              <w:t>Cronograma/agenda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_Toc373686873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7E1" w:rsidRDefault="009867E1">
          <w:r>
            <w:rPr>
              <w:b/>
              <w:bCs/>
            </w:rPr>
            <w:fldChar w:fldCharType="end"/>
          </w:r>
        </w:p>
      </w:sdtContent>
    </w:sdt>
    <w:p w:rsidR="009867E1" w:rsidRDefault="009867E1">
      <w:pPr>
        <w:rPr>
          <w:b/>
          <w:bCs/>
          <w:caps/>
          <w:color w:val="1F4E79" w:themeColor="accent1" w:themeShade="80"/>
          <w:sz w:val="28"/>
        </w:rPr>
      </w:pPr>
      <w:bookmarkStart w:id="0" w:name="_Toc373686855"/>
      <w:r>
        <w:br w:type="page"/>
      </w:r>
    </w:p>
    <w:p w:rsidR="006E5425" w:rsidRPr="002C5A42" w:rsidRDefault="00E96407">
      <w:pPr>
        <w:pStyle w:val="Ttulo1"/>
      </w:pPr>
      <w:r w:rsidRPr="002C5A42">
        <w:lastRenderedPageBreak/>
        <w:t>Visão geral</w:t>
      </w:r>
      <w:bookmarkEnd w:id="0"/>
    </w:p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" w:name="_Toc373686856"/>
      <w:r w:rsidRPr="002C5A42">
        <w:t>Descrição e histórico do projeto</w:t>
      </w:r>
      <w:bookmarkEnd w:id="1"/>
    </w:p>
    <w:p w:rsidR="006E5425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2" w:name="_Toc373686857"/>
      <w:r>
        <w:rPr>
          <w:b w:val="0"/>
          <w:bCs w:val="0"/>
          <w:sz w:val="18"/>
        </w:rPr>
        <w:t>Do que se trata o projeto</w:t>
      </w:r>
      <w:bookmarkEnd w:id="2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Pr="006F07A1" w:rsidRDefault="000713E7" w:rsidP="000713E7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web site contendo produtos de supermercado com os respectivos preços de cada supermercado cadastrado na empresa, onde o consumidor poderá visualizar e encontrar o melhor lugar para se comprar.</w:t>
            </w:r>
          </w:p>
        </w:tc>
      </w:tr>
    </w:tbl>
    <w:p w:rsidR="00DA76F1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3" w:name="_Toc373686858"/>
      <w:r>
        <w:rPr>
          <w:b w:val="0"/>
          <w:bCs w:val="0"/>
          <w:sz w:val="18"/>
        </w:rPr>
        <w:t>Prós para o cliente</w:t>
      </w:r>
      <w:r w:rsidR="000713E7">
        <w:rPr>
          <w:b w:val="0"/>
          <w:bCs w:val="0"/>
          <w:sz w:val="18"/>
        </w:rPr>
        <w:t xml:space="preserve"> (supermercado)</w:t>
      </w:r>
      <w:bookmarkEnd w:id="3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Propagar melhor seus anuncios de forma mais clara;</w:t>
            </w:r>
          </w:p>
        </w:tc>
      </w:tr>
    </w:tbl>
    <w:p w:rsidR="00DA76F1" w:rsidRDefault="00DA76F1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4" w:name="_Toc373686859"/>
      <w:r>
        <w:rPr>
          <w:b w:val="0"/>
          <w:bCs w:val="0"/>
          <w:sz w:val="18"/>
        </w:rPr>
        <w:t>Prós para o consumidor</w:t>
      </w:r>
      <w:r w:rsidR="000713E7">
        <w:rPr>
          <w:b w:val="0"/>
          <w:bCs w:val="0"/>
          <w:sz w:val="18"/>
        </w:rPr>
        <w:t xml:space="preserve"> (usuário do site)</w:t>
      </w:r>
      <w:bookmarkEnd w:id="4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DA76F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A76F1" w:rsidRDefault="00416541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Ter</w:t>
            </w:r>
            <w:r w:rsidR="00503054">
              <w:rPr>
                <w:i w:val="0"/>
              </w:rPr>
              <w:t xml:space="preserve"> acesso aos preços dos possiveis produtos que vão comprar, saber qual o melhor lugar para se comprar: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barato;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Mais Perto;</w:t>
            </w:r>
          </w:p>
          <w:p w:rsidR="00503054" w:rsidRDefault="00503054" w:rsidP="00503054">
            <w:pPr>
              <w:pStyle w:val="Textodedica"/>
              <w:numPr>
                <w:ilvl w:val="1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Maior comodidade (estacionamento, atendimento etc..);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Economizar tempo e dinheiro salvando listas de compras personalizadas com os produtos que mais consomem;</w:t>
            </w:r>
          </w:p>
          <w:p w:rsidR="00503054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Receber orfetas no correio eletrônico;</w:t>
            </w:r>
          </w:p>
          <w:p w:rsidR="00503054" w:rsidRPr="006F07A1" w:rsidRDefault="00503054" w:rsidP="00503054">
            <w:pPr>
              <w:pStyle w:val="Textodedica"/>
              <w:numPr>
                <w:ilvl w:val="0"/>
                <w:numId w:val="6"/>
              </w:numPr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Conhecer melhor os produtos com descrições mais detalhadas e comentários de consumidores;</w:t>
            </w:r>
          </w:p>
        </w:tc>
      </w:tr>
    </w:tbl>
    <w:p w:rsidR="00DA76F1" w:rsidRPr="00DA76F1" w:rsidRDefault="00DA76F1" w:rsidP="00DA76F1"/>
    <w:p w:rsidR="006E6F3D" w:rsidRDefault="006E6F3D">
      <w:pPr>
        <w:rPr>
          <w:b/>
          <w:bCs/>
          <w:color w:val="5B9BD5" w:themeColor="accent1"/>
          <w:sz w:val="24"/>
        </w:rPr>
      </w:pPr>
      <w:r>
        <w:br w:type="page"/>
      </w:r>
    </w:p>
    <w:p w:rsidR="006E6F3D" w:rsidRDefault="006E6F3D" w:rsidP="00853214">
      <w:pPr>
        <w:pStyle w:val="Ttulo2"/>
        <w:numPr>
          <w:ilvl w:val="0"/>
          <w:numId w:val="5"/>
        </w:numPr>
        <w:sectPr w:rsidR="006E6F3D" w:rsidSect="009867E1">
          <w:footerReference w:type="default" r:id="rId9"/>
          <w:footerReference w:type="first" r:id="rId10"/>
          <w:pgSz w:w="11907" w:h="16839" w:code="9"/>
          <w:pgMar w:top="1440" w:right="1440" w:bottom="851" w:left="1440" w:header="720" w:footer="864" w:gutter="0"/>
          <w:pgNumType w:start="0"/>
          <w:cols w:space="720"/>
          <w:titlePg/>
          <w:docGrid w:linePitch="360"/>
        </w:sectPr>
      </w:pPr>
    </w:p>
    <w:p w:rsidR="006E5425" w:rsidRDefault="00E96407" w:rsidP="00853214">
      <w:pPr>
        <w:pStyle w:val="Ttulo2"/>
        <w:numPr>
          <w:ilvl w:val="0"/>
          <w:numId w:val="5"/>
        </w:numPr>
      </w:pPr>
      <w:bookmarkStart w:id="5" w:name="_Toc373686860"/>
      <w:r w:rsidRPr="002C5A42">
        <w:lastRenderedPageBreak/>
        <w:t>Escopo do projeto</w:t>
      </w:r>
      <w:bookmarkEnd w:id="5"/>
    </w:p>
    <w:p w:rsidR="00DA76F1" w:rsidRDefault="003D6A14" w:rsidP="00DA76F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6" w:name="_Toc373686861"/>
      <w:r>
        <w:rPr>
          <w:b w:val="0"/>
          <w:bCs w:val="0"/>
          <w:noProof/>
          <w:sz w:val="18"/>
        </w:rPr>
        <w:drawing>
          <wp:anchor distT="0" distB="0" distL="114300" distR="114300" simplePos="0" relativeHeight="251658240" behindDoc="0" locked="0" layoutInCell="1" allowOverlap="1" wp14:anchorId="44D4DA88" wp14:editId="34D07CD5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361950" t="0" r="20955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541">
        <w:rPr>
          <w:b w:val="0"/>
          <w:bCs w:val="0"/>
          <w:sz w:val="18"/>
        </w:rPr>
        <w:t>Organograma</w:t>
      </w:r>
      <w:r w:rsidR="007C38CD">
        <w:rPr>
          <w:b w:val="0"/>
          <w:bCs w:val="0"/>
          <w:sz w:val="18"/>
        </w:rPr>
        <w:t xml:space="preserve"> versão Consumidor</w:t>
      </w:r>
      <w:bookmarkEnd w:id="6"/>
    </w:p>
    <w:p w:rsidR="006E6F3D" w:rsidRDefault="006E6F3D" w:rsidP="006E6F3D">
      <w:pPr>
        <w:sectPr w:rsidR="006E6F3D" w:rsidSect="003D6A14">
          <w:pgSz w:w="16839" w:h="11907" w:orient="landscape" w:code="9"/>
          <w:pgMar w:top="567" w:right="679" w:bottom="709" w:left="709" w:header="720" w:footer="862" w:gutter="0"/>
          <w:pgNumType w:start="0"/>
          <w:cols w:space="720"/>
          <w:titlePg/>
          <w:docGrid w:linePitch="360"/>
        </w:sectPr>
      </w:pPr>
      <w:bookmarkStart w:id="7" w:name="_GoBack"/>
      <w:bookmarkEnd w:id="7"/>
    </w:p>
    <w:p w:rsidR="007C38CD" w:rsidRDefault="007C38CD" w:rsidP="007C38CD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8" w:name="_Toc373686862"/>
      <w:r>
        <w:rPr>
          <w:b w:val="0"/>
          <w:bCs w:val="0"/>
          <w:noProof/>
          <w:sz w:val="18"/>
        </w:rPr>
        <w:lastRenderedPageBreak/>
        <w:drawing>
          <wp:anchor distT="0" distB="0" distL="114300" distR="114300" simplePos="0" relativeHeight="251662336" behindDoc="0" locked="0" layoutInCell="1" allowOverlap="1" wp14:anchorId="5EA3CE0F" wp14:editId="4D24F399">
            <wp:simplePos x="0" y="0"/>
            <wp:positionH relativeFrom="column">
              <wp:posOffset>-250190</wp:posOffset>
            </wp:positionH>
            <wp:positionV relativeFrom="page">
              <wp:posOffset>1085850</wp:posOffset>
            </wp:positionV>
            <wp:extent cx="10382250" cy="6305550"/>
            <wp:effectExtent l="57150" t="38100" r="11430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 w:val="0"/>
          <w:sz w:val="18"/>
        </w:rPr>
        <w:t xml:space="preserve">Organograma versão </w:t>
      </w:r>
      <w:r w:rsidR="000713E7">
        <w:rPr>
          <w:b w:val="0"/>
          <w:bCs w:val="0"/>
          <w:sz w:val="18"/>
        </w:rPr>
        <w:t>Cliente</w:t>
      </w:r>
      <w:bookmarkEnd w:id="8"/>
    </w:p>
    <w:p w:rsidR="007C38CD" w:rsidRDefault="007C38CD" w:rsidP="007C38CD">
      <w:pPr>
        <w:sectPr w:rsidR="007C38CD" w:rsidSect="003D6A14">
          <w:pgSz w:w="16839" w:h="11907" w:orient="landscape" w:code="9"/>
          <w:pgMar w:top="567" w:right="679" w:bottom="709" w:left="709" w:header="720" w:footer="862" w:gutter="0"/>
          <w:pgNumType w:start="0"/>
          <w:cols w:space="720"/>
          <w:titlePg/>
          <w:docGrid w:linePitch="360"/>
        </w:sectPr>
      </w:pPr>
    </w:p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9" w:name="_Toc373686863"/>
      <w:r>
        <w:rPr>
          <w:b w:val="0"/>
          <w:bCs w:val="0"/>
          <w:sz w:val="18"/>
        </w:rPr>
        <w:lastRenderedPageBreak/>
        <w:t>Diagrama de fluxo de dados</w:t>
      </w:r>
      <w:bookmarkEnd w:id="9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0" w:name="_Toc373686864"/>
      <w:r w:rsidRPr="002C5A42">
        <w:t>Requisitos de alto nível</w:t>
      </w:r>
      <w:bookmarkEnd w:id="10"/>
    </w:p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1" w:name="_Toc373686865"/>
      <w:r>
        <w:rPr>
          <w:b w:val="0"/>
          <w:bCs w:val="0"/>
          <w:sz w:val="18"/>
        </w:rPr>
        <w:t>Para o consumidor (usuários do site)</w:t>
      </w:r>
      <w:bookmarkEnd w:id="11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dispositivel qualquer com acesso a internet.</w:t>
            </w:r>
          </w:p>
        </w:tc>
      </w:tr>
    </w:tbl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2" w:name="_Toc373686866"/>
      <w:r>
        <w:rPr>
          <w:b w:val="0"/>
          <w:bCs w:val="0"/>
          <w:sz w:val="18"/>
        </w:rPr>
        <w:t>Para o cliente (fornecedor de dados para o site)</w:t>
      </w:r>
      <w:bookmarkEnd w:id="12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 w:rsidRPr="00416541">
              <w:rPr>
                <w:i w:val="0"/>
              </w:rPr>
              <w:t>Um dispositivel</w:t>
            </w:r>
            <w:r>
              <w:rPr>
                <w:i w:val="0"/>
              </w:rPr>
              <w:t xml:space="preserve"> qualquer com acesso a internet;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Funcionário treinado e capacitado para fazer a atualização diária dos preços no site;</w:t>
            </w:r>
          </w:p>
        </w:tc>
      </w:tr>
    </w:tbl>
    <w:p w:rsidR="00416541" w:rsidRDefault="00416541" w:rsidP="00416541">
      <w:pPr>
        <w:pStyle w:val="Ttulo2"/>
        <w:numPr>
          <w:ilvl w:val="1"/>
          <w:numId w:val="5"/>
        </w:numPr>
        <w:rPr>
          <w:b w:val="0"/>
          <w:bCs w:val="0"/>
          <w:sz w:val="18"/>
        </w:rPr>
      </w:pPr>
      <w:bookmarkStart w:id="13" w:name="_Toc373686867"/>
      <w:r>
        <w:rPr>
          <w:b w:val="0"/>
          <w:bCs w:val="0"/>
          <w:sz w:val="18"/>
        </w:rPr>
        <w:t>Para o servidor</w:t>
      </w:r>
      <w:bookmarkEnd w:id="13"/>
    </w:p>
    <w:tbl>
      <w:tblPr>
        <w:tblStyle w:val="TipTable"/>
        <w:tblW w:w="4791" w:type="pct"/>
        <w:jc w:val="right"/>
        <w:tblLook w:val="04A0" w:firstRow="1" w:lastRow="0" w:firstColumn="1" w:lastColumn="0" w:noHBand="0" w:noVBand="1"/>
      </w:tblPr>
      <w:tblGrid>
        <w:gridCol w:w="8650"/>
      </w:tblGrid>
      <w:tr w:rsidR="00416541" w:rsidRPr="002C5A42" w:rsidTr="00380A18">
        <w:trPr>
          <w:trHeight w:val="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Um servidor na “nuvem” com no mínimo 1GB de mémoria e hd de 20 GB;</w:t>
            </w:r>
          </w:p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  <w:r>
              <w:rPr>
                <w:i w:val="0"/>
              </w:rPr>
              <w:t>Serviço que escute na porta 443 (https) e porta 80 (http) para responder as requisições;</w:t>
            </w:r>
          </w:p>
        </w:tc>
      </w:tr>
    </w:tbl>
    <w:p w:rsidR="00853214" w:rsidRPr="00853214" w:rsidRDefault="00853214" w:rsidP="00416541">
      <w:pPr>
        <w:pStyle w:val="Commarcadores"/>
        <w:numPr>
          <w:ilvl w:val="0"/>
          <w:numId w:val="0"/>
        </w:numPr>
        <w:rPr>
          <w:color w:val="5B9BD5" w:themeColor="accent1"/>
        </w:rPr>
      </w:pPr>
    </w:p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4" w:name="_Toc373686868"/>
      <w:r w:rsidRPr="002C5A42">
        <w:t>Resultados finais</w:t>
      </w:r>
      <w:bookmarkEnd w:id="14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416541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5" w:name="_Toc373686869"/>
      <w:r w:rsidRPr="002C5A42">
        <w:t>Partes afetadas</w:t>
      </w:r>
      <w:bookmarkEnd w:id="15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6" w:name="_Toc373686870"/>
      <w:r w:rsidRPr="002C5A42">
        <w:t>Sistemas ou processos comerciais afetados</w:t>
      </w:r>
      <w:bookmarkEnd w:id="16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7" w:name="_Toc373686871"/>
      <w:r w:rsidRPr="002C5A42">
        <w:t>Exclusões exclusivas do escopo</w:t>
      </w:r>
      <w:bookmarkEnd w:id="17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6E5425" w:rsidRPr="002C5A42" w:rsidRDefault="00E96407" w:rsidP="00853214">
      <w:pPr>
        <w:pStyle w:val="Ttulo2"/>
        <w:numPr>
          <w:ilvl w:val="0"/>
          <w:numId w:val="5"/>
        </w:numPr>
      </w:pPr>
      <w:bookmarkStart w:id="18" w:name="_Toc373686872"/>
      <w:r w:rsidRPr="002C5A42">
        <w:t>Plano de implementação</w:t>
      </w:r>
      <w:bookmarkEnd w:id="18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E5425" w:rsidRPr="002C5A42" w:rsidRDefault="006E5425"/>
    <w:p w:rsidR="00416541" w:rsidRDefault="00E96407" w:rsidP="00416541">
      <w:pPr>
        <w:pStyle w:val="Ttulo2"/>
        <w:numPr>
          <w:ilvl w:val="0"/>
          <w:numId w:val="5"/>
        </w:numPr>
      </w:pPr>
      <w:bookmarkStart w:id="19" w:name="_Toc373686873"/>
      <w:r w:rsidRPr="002C5A42">
        <w:t>Cronograma/agenda de alto nível</w:t>
      </w:r>
      <w:bookmarkEnd w:id="19"/>
    </w:p>
    <w:tbl>
      <w:tblPr>
        <w:tblStyle w:val="TipTable"/>
        <w:tblW w:w="5000" w:type="pct"/>
        <w:jc w:val="right"/>
        <w:tblLook w:val="04A0" w:firstRow="1" w:lastRow="0" w:firstColumn="1" w:lastColumn="0" w:noHBand="0" w:noVBand="1"/>
      </w:tblPr>
      <w:tblGrid>
        <w:gridCol w:w="9027"/>
      </w:tblGrid>
      <w:tr w:rsidR="00416541" w:rsidRPr="002C5A42" w:rsidTr="00380A18">
        <w:trPr>
          <w:trHeight w:val="47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16541" w:rsidRPr="006F07A1" w:rsidRDefault="00416541" w:rsidP="00380A18">
            <w:pPr>
              <w:pStyle w:val="Textodedica"/>
              <w:spacing w:after="0" w:line="240" w:lineRule="auto"/>
              <w:jc w:val="left"/>
              <w:rPr>
                <w:i w:val="0"/>
              </w:rPr>
            </w:pPr>
          </w:p>
        </w:tc>
      </w:tr>
    </w:tbl>
    <w:p w:rsidR="00661935" w:rsidRDefault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Pr="00661935" w:rsidRDefault="00661935" w:rsidP="00661935"/>
    <w:p w:rsidR="00661935" w:rsidRDefault="00661935" w:rsidP="00661935"/>
    <w:p w:rsidR="00661935" w:rsidRDefault="00661935" w:rsidP="00661935"/>
    <w:p w:rsidR="006E5425" w:rsidRPr="00661935" w:rsidRDefault="006E5425" w:rsidP="00661935">
      <w:pPr>
        <w:ind w:firstLine="720"/>
      </w:pPr>
    </w:p>
    <w:sectPr w:rsidR="006E5425" w:rsidRPr="00661935" w:rsidSect="006E6F3D">
      <w:pgSz w:w="11907" w:h="16839" w:code="9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6D6" w:rsidRDefault="002806D6">
      <w:pPr>
        <w:spacing w:after="0" w:line="240" w:lineRule="auto"/>
      </w:pPr>
      <w:r>
        <w:separator/>
      </w:r>
    </w:p>
  </w:endnote>
  <w:endnote w:type="continuationSeparator" w:id="0">
    <w:p w:rsidR="002806D6" w:rsidRDefault="0028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A1" w:rsidRDefault="006F07A1" w:rsidP="00661935">
    <w:pPr>
      <w:pStyle w:val="Rodap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7609362"/>
      <w:docPartObj>
        <w:docPartGallery w:val="Page Numbers (Bottom of Page)"/>
        <w:docPartUnique/>
      </w:docPartObj>
    </w:sdtPr>
    <w:sdtContent>
      <w:p w:rsidR="009867E1" w:rsidRDefault="009867E1">
        <w:pPr>
          <w:pStyle w:val="Rodap"/>
        </w:pPr>
        <w: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posOffset>9401175</wp:posOffset>
                  </wp:positionV>
                  <wp:extent cx="1362075" cy="1292860"/>
                  <wp:effectExtent l="0" t="0" r="9525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1362075" cy="1292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67E1" w:rsidRPr="00661935" w:rsidRDefault="009867E1">
                              <w:pPr>
                                <w:jc w:val="center"/>
                                <w:rPr>
                                  <w:sz w:val="4"/>
                                  <w:szCs w:val="72"/>
                                </w:rPr>
                              </w:pPr>
                              <w:r w:rsidRPr="00661935">
                                <w:rPr>
                                  <w:rFonts w:eastAsiaTheme="minorEastAsia" w:cs="Times New Roman"/>
                                  <w:color w:val="auto"/>
                                  <w:sz w:val="8"/>
                                  <w:szCs w:val="22"/>
                                </w:rPr>
                                <w:fldChar w:fldCharType="begin"/>
                              </w:r>
                              <w:r w:rsidRPr="00661935">
                                <w:rPr>
                                  <w:sz w:val="4"/>
                                </w:rPr>
                                <w:instrText>PAGE    \* MERGEFORMAT</w:instrText>
                              </w:r>
                              <w:r w:rsidRPr="00661935">
                                <w:rPr>
                                  <w:rFonts w:eastAsiaTheme="minorEastAsia" w:cs="Times New Roman"/>
                                  <w:color w:val="auto"/>
                                  <w:sz w:val="8"/>
                                  <w:szCs w:val="22"/>
                                </w:rPr>
                                <w:fldChar w:fldCharType="separate"/>
                              </w:r>
                              <w:r w:rsidR="00B8262C" w:rsidRPr="00B826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32"/>
                                  <w:szCs w:val="72"/>
                                </w:rPr>
                                <w:t>0</w:t>
                              </w:r>
                              <w:r w:rsidRPr="0066193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36" type="#_x0000_t5" style="position:absolute;left:0;text-align:left;margin-left:0;margin-top:740.25pt;width:107.25pt;height:101.8pt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" adj="21600" fillcolor="#d2eaf1" stroked="f">
                  <v:textbox>
                    <w:txbxContent>
                      <w:p w:rsidR="009867E1" w:rsidRPr="00661935" w:rsidRDefault="009867E1">
                        <w:pPr>
                          <w:jc w:val="center"/>
                          <w:rPr>
                            <w:sz w:val="4"/>
                            <w:szCs w:val="72"/>
                          </w:rPr>
                        </w:pPr>
                        <w:r w:rsidRPr="00661935">
                          <w:rPr>
                            <w:rFonts w:eastAsiaTheme="minorEastAsia" w:cs="Times New Roman"/>
                            <w:color w:val="auto"/>
                            <w:sz w:val="8"/>
                            <w:szCs w:val="22"/>
                          </w:rPr>
                          <w:fldChar w:fldCharType="begin"/>
                        </w:r>
                        <w:r w:rsidRPr="00661935">
                          <w:rPr>
                            <w:sz w:val="4"/>
                          </w:rPr>
                          <w:instrText>PAGE    \* MERGEFORMAT</w:instrText>
                        </w:r>
                        <w:r w:rsidRPr="00661935">
                          <w:rPr>
                            <w:rFonts w:eastAsiaTheme="minorEastAsia" w:cs="Times New Roman"/>
                            <w:color w:val="auto"/>
                            <w:sz w:val="8"/>
                            <w:szCs w:val="22"/>
                          </w:rPr>
                          <w:fldChar w:fldCharType="separate"/>
                        </w:r>
                        <w:r w:rsidR="00B8262C" w:rsidRPr="00B826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32"/>
                            <w:szCs w:val="72"/>
                          </w:rPr>
                          <w:t>0</w:t>
                        </w:r>
                        <w:r w:rsidRPr="00661935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6D6" w:rsidRDefault="002806D6">
      <w:pPr>
        <w:spacing w:after="0" w:line="240" w:lineRule="auto"/>
      </w:pPr>
      <w:r>
        <w:separator/>
      </w:r>
    </w:p>
  </w:footnote>
  <w:footnote w:type="continuationSeparator" w:id="0">
    <w:p w:rsidR="002806D6" w:rsidRDefault="00280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02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5B06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14"/>
    <w:rsid w:val="00005638"/>
    <w:rsid w:val="000713E7"/>
    <w:rsid w:val="001C3C70"/>
    <w:rsid w:val="002806D6"/>
    <w:rsid w:val="002C5A42"/>
    <w:rsid w:val="00315808"/>
    <w:rsid w:val="00357E3B"/>
    <w:rsid w:val="003D6A14"/>
    <w:rsid w:val="00416541"/>
    <w:rsid w:val="004814CF"/>
    <w:rsid w:val="00503054"/>
    <w:rsid w:val="00510975"/>
    <w:rsid w:val="00612DD9"/>
    <w:rsid w:val="00661935"/>
    <w:rsid w:val="006E5425"/>
    <w:rsid w:val="006E6F3D"/>
    <w:rsid w:val="006F07A1"/>
    <w:rsid w:val="007C38CD"/>
    <w:rsid w:val="00853214"/>
    <w:rsid w:val="009867E1"/>
    <w:rsid w:val="009E03BA"/>
    <w:rsid w:val="00A47472"/>
    <w:rsid w:val="00B8262C"/>
    <w:rsid w:val="00BC73E1"/>
    <w:rsid w:val="00BC74DA"/>
    <w:rsid w:val="00DA76F1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4EFF4-B5D2-407B-B092-C3DB777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32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21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853214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E6F3D"/>
  </w:style>
  <w:style w:type="character" w:styleId="Refdecomentrio">
    <w:name w:val="annotation reference"/>
    <w:basedOn w:val="Fontepargpadro"/>
    <w:uiPriority w:val="99"/>
    <w:semiHidden/>
    <w:unhideWhenUsed/>
    <w:rsid w:val="009867E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67E1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67E1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7E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67E1"/>
    <w:rPr>
      <w:b/>
      <w:b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7E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867E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67E1"/>
    <w:pPr>
      <w:spacing w:after="100"/>
      <w:ind w:left="180"/>
    </w:pPr>
  </w:style>
  <w:style w:type="character" w:styleId="Hyperlink">
    <w:name w:val="Hyperlink"/>
    <w:basedOn w:val="Fontepargpadro"/>
    <w:uiPriority w:val="99"/>
    <w:unhideWhenUsed/>
    <w:rsid w:val="009867E1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Liwston\AppData\Roaming\Microsoft\Modelos\Escopo%20do%20projeto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hierarchy3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pt-BR"/>
        </a:p>
      </dgm:t>
    </dgm:pt>
    <dgm:pt modelId="{0AF88791-D3F7-49EB-A653-89CF4A88FD7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gm:t>
    </dgm:pt>
    <dgm:pt modelId="{BBB1E5BC-5FA0-4814-8D92-46C6D29B9F9E}" type="parTrans" cxnId="{58FF26F1-77F3-4A2B-AA06-A45FC3E8C854}">
      <dgm:prSet/>
      <dgm:spPr/>
      <dgm:t>
        <a:bodyPr/>
        <a:lstStyle/>
        <a:p>
          <a:endParaRPr lang="pt-BR"/>
        </a:p>
      </dgm:t>
    </dgm:pt>
    <dgm:pt modelId="{45D9D2FB-FB36-4FB4-8AFE-2E303955E331}" type="sibTrans" cxnId="{58FF26F1-77F3-4A2B-AA06-A45FC3E8C854}">
      <dgm:prSet/>
      <dgm:spPr/>
      <dgm:t>
        <a:bodyPr/>
        <a:lstStyle/>
        <a:p>
          <a:endParaRPr lang="pt-BR"/>
        </a:p>
      </dgm:t>
    </dgm:pt>
    <dgm:pt modelId="{825D8DC2-26C2-4086-9EE3-9F82A9ED1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Listagens por atributos</a:t>
          </a:r>
        </a:p>
      </dgm:t>
    </dgm:pt>
    <dgm:pt modelId="{6BC51618-7257-4772-B650-A43934C4C714}" type="parTrans" cxnId="{0AF98CC4-6D56-43C9-9F4B-05080F8ADC88}">
      <dgm:prSet/>
      <dgm:spPr/>
      <dgm:t>
        <a:bodyPr/>
        <a:lstStyle/>
        <a:p>
          <a:endParaRPr lang="pt-BR"/>
        </a:p>
      </dgm:t>
    </dgm:pt>
    <dgm:pt modelId="{4BB9EF49-FF33-48FA-91D8-B98789FD748A}" type="sibTrans" cxnId="{0AF98CC4-6D56-43C9-9F4B-05080F8ADC88}">
      <dgm:prSet/>
      <dgm:spPr/>
      <dgm:t>
        <a:bodyPr/>
        <a:lstStyle/>
        <a:p>
          <a:endParaRPr lang="pt-BR"/>
        </a:p>
      </dgm:t>
    </dgm:pt>
    <dgm:pt modelId="{B414C0C4-D883-478A-A105-D3F1195C0BE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Pesquisa</a:t>
          </a:r>
        </a:p>
      </dgm:t>
    </dgm:pt>
    <dgm:pt modelId="{2CD4D837-2E2A-4547-B75D-BD984C04D437}" type="parTrans" cxnId="{24431C32-DBED-42F1-BD06-F6B19321972A}">
      <dgm:prSet/>
      <dgm:spPr/>
      <dgm:t>
        <a:bodyPr/>
        <a:lstStyle/>
        <a:p>
          <a:endParaRPr lang="pt-BR"/>
        </a:p>
      </dgm:t>
    </dgm:pt>
    <dgm:pt modelId="{537DC330-B44A-4C14-9949-2B43FA9474FF}" type="sibTrans" cxnId="{24431C32-DBED-42F1-BD06-F6B19321972A}">
      <dgm:prSet/>
      <dgm:spPr/>
      <dgm:t>
        <a:bodyPr/>
        <a:lstStyle/>
        <a:p>
          <a:endParaRPr lang="pt-BR"/>
        </a:p>
      </dgm:t>
    </dgm:pt>
    <dgm:pt modelId="{8587FAFB-2E86-499E-BA70-CD9D0B3458BB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CA9EF9F8-E1D9-4145-9D8A-158359FD4D56}" type="parTrans" cxnId="{EFB36147-6DB3-4AFD-A08E-E8DD3122184B}">
      <dgm:prSet/>
      <dgm:spPr/>
      <dgm:t>
        <a:bodyPr/>
        <a:lstStyle/>
        <a:p>
          <a:endParaRPr lang="pt-BR"/>
        </a:p>
      </dgm:t>
    </dgm:pt>
    <dgm:pt modelId="{20C95D80-4D8F-4827-9EE8-78E977B1189E}" type="sibTrans" cxnId="{EFB36147-6DB3-4AFD-A08E-E8DD3122184B}">
      <dgm:prSet/>
      <dgm:spPr/>
      <dgm:t>
        <a:bodyPr/>
        <a:lstStyle/>
        <a:p>
          <a:endParaRPr lang="pt-BR"/>
        </a:p>
      </dgm:t>
    </dgm:pt>
    <dgm:pt modelId="{2D29870A-A87B-4E8E-A267-1F26D2F25E30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generica</a:t>
          </a:r>
        </a:p>
      </dgm:t>
    </dgm:pt>
    <dgm:pt modelId="{7E1AE205-A75B-459D-9AA9-F3E840C89C55}" type="parTrans" cxnId="{17A5C619-B5F9-4196-A72F-3BBA8F675459}">
      <dgm:prSet/>
      <dgm:spPr/>
      <dgm:t>
        <a:bodyPr/>
        <a:lstStyle/>
        <a:p>
          <a:endParaRPr lang="pt-BR"/>
        </a:p>
      </dgm:t>
    </dgm:pt>
    <dgm:pt modelId="{D4377752-A660-44DE-A663-72C47932FA0B}" type="sibTrans" cxnId="{17A5C619-B5F9-4196-A72F-3BBA8F675459}">
      <dgm:prSet/>
      <dgm:spPr/>
      <dgm:t>
        <a:bodyPr/>
        <a:lstStyle/>
        <a:p>
          <a:endParaRPr lang="pt-BR"/>
        </a:p>
      </dgm:t>
    </dgm:pt>
    <dgm:pt modelId="{2EEBFF46-7E9B-474C-88AD-1E8F080D2F29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Descrição do fabricante</a:t>
          </a:r>
        </a:p>
      </dgm:t>
    </dgm:pt>
    <dgm:pt modelId="{C83F2B27-99C9-4066-BE83-42CC3D81673C}" type="parTrans" cxnId="{5CCDA1AE-5468-40F8-8694-4FA2F3C07796}">
      <dgm:prSet/>
      <dgm:spPr/>
      <dgm:t>
        <a:bodyPr/>
        <a:lstStyle/>
        <a:p>
          <a:endParaRPr lang="pt-BR"/>
        </a:p>
      </dgm:t>
    </dgm:pt>
    <dgm:pt modelId="{D4795DED-25CA-4C35-863C-0DC2860CB5AE}" type="sibTrans" cxnId="{5CCDA1AE-5468-40F8-8694-4FA2F3C07796}">
      <dgm:prSet/>
      <dgm:spPr/>
      <dgm:t>
        <a:bodyPr/>
        <a:lstStyle/>
        <a:p>
          <a:endParaRPr lang="pt-BR"/>
        </a:p>
      </dgm:t>
    </dgm:pt>
    <dgm:pt modelId="{0C387516-BF88-443D-A320-66ADDDEAD175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 dos consumidores</a:t>
          </a:r>
        </a:p>
      </dgm:t>
    </dgm:pt>
    <dgm:pt modelId="{895023B0-4B9A-4C24-95E1-CE442A496D42}" type="parTrans" cxnId="{74C0F0CC-D688-4962-88F6-DC843F9EDE3F}">
      <dgm:prSet/>
      <dgm:spPr/>
      <dgm:t>
        <a:bodyPr/>
        <a:lstStyle/>
        <a:p>
          <a:endParaRPr lang="pt-BR"/>
        </a:p>
      </dgm:t>
    </dgm:pt>
    <dgm:pt modelId="{A185CC02-272E-40AD-8446-24ED80CFAA6A}" type="sibTrans" cxnId="{74C0F0CC-D688-4962-88F6-DC843F9EDE3F}">
      <dgm:prSet/>
      <dgm:spPr/>
      <dgm:t>
        <a:bodyPr/>
        <a:lstStyle/>
        <a:p>
          <a:endParaRPr lang="pt-BR"/>
        </a:p>
      </dgm:t>
    </dgm:pt>
    <dgm:pt modelId="{33DF09D5-6CD4-4744-9EFE-27E6A7C1F753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gm:t>
    </dgm:pt>
    <dgm:pt modelId="{068710AF-A883-4AC1-B830-45BFD81D53D7}" type="parTrans" cxnId="{FA620706-9BEA-4BBE-B28A-F8242D216430}">
      <dgm:prSet/>
      <dgm:spPr/>
      <dgm:t>
        <a:bodyPr/>
        <a:lstStyle/>
        <a:p>
          <a:endParaRPr lang="pt-BR"/>
        </a:p>
      </dgm:t>
    </dgm:pt>
    <dgm:pt modelId="{875C37E8-E1B3-4DEA-922C-1583AF378F6C}" type="sibTrans" cxnId="{FA620706-9BEA-4BBE-B28A-F8242D216430}">
      <dgm:prSet/>
      <dgm:spPr/>
      <dgm:t>
        <a:bodyPr/>
        <a:lstStyle/>
        <a:p>
          <a:endParaRPr lang="pt-BR"/>
        </a:p>
      </dgm:t>
    </dgm:pt>
    <dgm:pt modelId="{A2DCFCFE-D9AC-4665-826E-1C4846D0E648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Preços em cada estabelecimento</a:t>
          </a:r>
        </a:p>
      </dgm:t>
    </dgm:pt>
    <dgm:pt modelId="{DF99ABCB-0BCC-415F-9550-0DC523BB1575}" type="parTrans" cxnId="{DB600BC9-520D-467C-84BC-483A1BC0C25A}">
      <dgm:prSet/>
      <dgm:spPr/>
      <dgm:t>
        <a:bodyPr/>
        <a:lstStyle/>
        <a:p>
          <a:endParaRPr lang="pt-BR"/>
        </a:p>
      </dgm:t>
    </dgm:pt>
    <dgm:pt modelId="{63EA410D-B7E0-4EB3-8F7F-2EE2B7D7555D}" type="sibTrans" cxnId="{DB600BC9-520D-467C-84BC-483A1BC0C25A}">
      <dgm:prSet/>
      <dgm:spPr/>
      <dgm:t>
        <a:bodyPr/>
        <a:lstStyle/>
        <a:p>
          <a:endParaRPr lang="pt-BR"/>
        </a:p>
      </dgm:t>
    </dgm:pt>
    <dgm:pt modelId="{8DD6598F-5D2B-48FB-964F-8E1A26D3732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 de supermercados cadastrados</a:t>
          </a:r>
        </a:p>
      </dgm:t>
    </dgm:pt>
    <dgm:pt modelId="{DA09DD45-099E-416A-968A-CD8C8BDC3CDF}" type="parTrans" cxnId="{A4B2F4E7-338F-4AF0-8392-838B6F915A71}">
      <dgm:prSet/>
      <dgm:spPr/>
      <dgm:t>
        <a:bodyPr/>
        <a:lstStyle/>
        <a:p>
          <a:endParaRPr lang="pt-BR"/>
        </a:p>
      </dgm:t>
    </dgm:pt>
    <dgm:pt modelId="{DB117501-2488-44D4-A0E3-95342F8E5E3A}" type="sibTrans" cxnId="{A4B2F4E7-338F-4AF0-8392-838B6F915A71}">
      <dgm:prSet/>
      <dgm:spPr/>
      <dgm:t>
        <a:bodyPr/>
        <a:lstStyle/>
        <a:p>
          <a:endParaRPr lang="pt-BR"/>
        </a:p>
      </dgm:t>
    </dgm:pt>
    <dgm:pt modelId="{9BE88A53-75ED-4A61-97B7-C97C203F4166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Lojas</a:t>
          </a:r>
        </a:p>
      </dgm:t>
    </dgm:pt>
    <dgm:pt modelId="{3CED6380-A023-482A-89A0-948163A1B256}" type="parTrans" cxnId="{478BF38A-725E-473A-B8DA-DC9713FFE054}">
      <dgm:prSet/>
      <dgm:spPr/>
      <dgm:t>
        <a:bodyPr/>
        <a:lstStyle/>
        <a:p>
          <a:endParaRPr lang="pt-BR"/>
        </a:p>
      </dgm:t>
    </dgm:pt>
    <dgm:pt modelId="{6E738243-2FC0-46EB-9B20-5ADDD29A7210}" type="sibTrans" cxnId="{478BF38A-725E-473A-B8DA-DC9713FFE054}">
      <dgm:prSet/>
      <dgm:spPr/>
      <dgm:t>
        <a:bodyPr/>
        <a:lstStyle/>
        <a:p>
          <a:endParaRPr lang="pt-BR"/>
        </a:p>
      </dgm:t>
    </dgm:pt>
    <dgm:pt modelId="{34E8CF1C-6FC1-450E-8674-402E053D1D8A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86B9C80A-A6DA-41DF-A8B2-3B09FB376D09}" type="parTrans" cxnId="{50866D9A-9756-459F-8816-5F090755E52A}">
      <dgm:prSet/>
      <dgm:spPr/>
      <dgm:t>
        <a:bodyPr/>
        <a:lstStyle/>
        <a:p>
          <a:endParaRPr lang="pt-BR"/>
        </a:p>
      </dgm:t>
    </dgm:pt>
    <dgm:pt modelId="{A74FB17A-31D0-4B17-B332-4C1CF102A2F2}" type="sibTrans" cxnId="{50866D9A-9756-459F-8816-5F090755E52A}">
      <dgm:prSet/>
      <dgm:spPr/>
      <dgm:t>
        <a:bodyPr/>
        <a:lstStyle/>
        <a:p>
          <a:endParaRPr lang="pt-BR"/>
        </a:p>
      </dgm:t>
    </dgm:pt>
    <dgm:pt modelId="{1BE30E0F-D8FE-4DA3-B429-0F87C994E5EF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Perfil</a:t>
          </a:r>
        </a:p>
      </dgm:t>
    </dgm:pt>
    <dgm:pt modelId="{ACEB6BA4-6077-4CCA-9516-396C9EECD901}" type="parTrans" cxnId="{A6A515FB-D41E-440A-845D-10B4469D1FFD}">
      <dgm:prSet/>
      <dgm:spPr/>
      <dgm:t>
        <a:bodyPr/>
        <a:lstStyle/>
        <a:p>
          <a:endParaRPr lang="pt-BR"/>
        </a:p>
      </dgm:t>
    </dgm:pt>
    <dgm:pt modelId="{37F36A5F-08FA-4478-B7CC-29FBA5A2DCBB}" type="sibTrans" cxnId="{A6A515FB-D41E-440A-845D-10B4469D1FFD}">
      <dgm:prSet/>
      <dgm:spPr/>
      <dgm:t>
        <a:bodyPr/>
        <a:lstStyle/>
        <a:p>
          <a:endParaRPr lang="pt-BR"/>
        </a:p>
      </dgm:t>
    </dgm:pt>
    <dgm:pt modelId="{188F72D6-B98E-43BC-A186-948C9F984C3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DB342FEE-7A23-49A7-A178-15DC67804AB7}" type="parTrans" cxnId="{82EECC66-69BE-40BF-989A-F7B316D3684E}">
      <dgm:prSet/>
      <dgm:spPr/>
      <dgm:t>
        <a:bodyPr/>
        <a:lstStyle/>
        <a:p>
          <a:endParaRPr lang="pt-BR"/>
        </a:p>
      </dgm:t>
    </dgm:pt>
    <dgm:pt modelId="{72E63083-CDC0-40DA-B19B-6209F7055CBC}" type="sibTrans" cxnId="{82EECC66-69BE-40BF-989A-F7B316D3684E}">
      <dgm:prSet/>
      <dgm:spPr/>
      <dgm:t>
        <a:bodyPr/>
        <a:lstStyle/>
        <a:p>
          <a:endParaRPr lang="pt-BR"/>
        </a:p>
      </dgm:t>
    </dgm:pt>
    <dgm:pt modelId="{941FD703-2B8B-4B30-8FAE-7D63AFDAFD92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91EC29A0-410F-402E-95A7-18F521816B6F}" type="parTrans" cxnId="{D6CC2582-A79C-4354-A9FF-0BADAC9BC20C}">
      <dgm:prSet/>
      <dgm:spPr/>
      <dgm:t>
        <a:bodyPr/>
        <a:lstStyle/>
        <a:p>
          <a:endParaRPr lang="pt-BR"/>
        </a:p>
      </dgm:t>
    </dgm:pt>
    <dgm:pt modelId="{50369687-1DF6-46C8-91E1-9ADF1BC5686E}" type="sibTrans" cxnId="{D6CC2582-A79C-4354-A9FF-0BADAC9BC20C}">
      <dgm:prSet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/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/>
        </a:p>
      </dgm:t>
    </dgm:pt>
    <dgm:pt modelId="{14840FCD-7A56-45FA-883B-F982C0B595B4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Promoções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/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/>
        </a:p>
      </dgm:t>
    </dgm:pt>
    <dgm:pt modelId="{7CA057A5-E7FC-4E08-A9BF-213E1465D6B7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Notícias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/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/>
        </a:p>
      </dgm:t>
    </dgm:pt>
    <dgm:pt modelId="{86607F00-3511-4677-9D53-C8DC260F87D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Propagandas de fornecedores</a:t>
          </a:r>
        </a:p>
      </dgm:t>
    </dgm:pt>
    <dgm:pt modelId="{D0E26B67-5509-47CF-941D-AA7AAAD4909A}" type="parTrans" cxnId="{6B4ED94D-64F1-4E70-93CD-8BC27878A625}">
      <dgm:prSet/>
      <dgm:spPr/>
      <dgm:t>
        <a:bodyPr/>
        <a:lstStyle/>
        <a:p>
          <a:endParaRPr lang="pt-BR"/>
        </a:p>
      </dgm:t>
    </dgm:pt>
    <dgm:pt modelId="{15BBCE8F-C2F5-417E-A8CF-421C98FD696F}" type="sibTrans" cxnId="{6B4ED94D-64F1-4E70-93CD-8BC27878A625}">
      <dgm:prSet/>
      <dgm:spPr/>
      <dgm:t>
        <a:bodyPr/>
        <a:lstStyle/>
        <a:p>
          <a:endParaRPr lang="pt-BR"/>
        </a:p>
      </dgm:t>
    </dgm:pt>
    <dgm:pt modelId="{20E6CA8F-3D2B-4581-9B51-2809B549D4ED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Comentários</a:t>
          </a:r>
        </a:p>
      </dgm:t>
    </dgm:pt>
    <dgm:pt modelId="{DD844205-8522-403C-A65C-56E94C0A3E05}" type="parTrans" cxnId="{D45B87AA-F16B-40AF-8562-3E94F3150A74}">
      <dgm:prSet/>
      <dgm:spPr/>
      <dgm:t>
        <a:bodyPr/>
        <a:lstStyle/>
        <a:p>
          <a:endParaRPr lang="pt-BR"/>
        </a:p>
      </dgm:t>
    </dgm:pt>
    <dgm:pt modelId="{299D6614-AB14-44CA-A023-0A27F89455A0}" type="sibTrans" cxnId="{D45B87AA-F16B-40AF-8562-3E94F3150A74}">
      <dgm:prSet/>
      <dgm:spPr/>
      <dgm:t>
        <a:bodyPr/>
        <a:lstStyle/>
        <a:p>
          <a:endParaRPr lang="pt-BR"/>
        </a:p>
      </dgm:t>
    </dgm:pt>
    <dgm:pt modelId="{FC3FC35F-B0E3-43CA-A072-AAAD91310CA1}">
      <dgm:prSet phldrT="[Texto]"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Cadastro</a:t>
          </a:r>
        </a:p>
      </dgm:t>
    </dgm:pt>
    <dgm:pt modelId="{8BA6B3C2-A568-4714-830A-22D4E023A392}" type="parTrans" cxnId="{EBEA3329-1AC4-4163-B38C-34A37C0D55A0}">
      <dgm:prSet/>
      <dgm:spPr/>
      <dgm:t>
        <a:bodyPr/>
        <a:lstStyle/>
        <a:p>
          <a:endParaRPr lang="pt-BR"/>
        </a:p>
      </dgm:t>
    </dgm:pt>
    <dgm:pt modelId="{D2CAC5FE-9B25-40BC-BEF6-F462CC698C7E}" type="sibTrans" cxnId="{EBEA3329-1AC4-4163-B38C-34A37C0D55A0}">
      <dgm:prSet/>
      <dgm:spPr/>
      <dgm:t>
        <a:bodyPr/>
        <a:lstStyle/>
        <a:p>
          <a:endParaRPr lang="pt-BR"/>
        </a:p>
      </dgm:t>
    </dgm:pt>
    <dgm:pt modelId="{DE733DAE-2793-4A20-89E9-14B501A6B12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Login</a:t>
          </a:r>
        </a:p>
      </dgm:t>
    </dgm:pt>
    <dgm:pt modelId="{32EDA893-2383-4590-8D4C-1DDB4F557DA7}" type="parTrans" cxnId="{C3A34370-45F4-40EC-8605-C76578ECB9C8}">
      <dgm:prSet/>
      <dgm:spPr/>
      <dgm:t>
        <a:bodyPr/>
        <a:lstStyle/>
        <a:p>
          <a:endParaRPr lang="pt-BR"/>
        </a:p>
      </dgm:t>
    </dgm:pt>
    <dgm:pt modelId="{CBE41CFE-E88F-4194-8423-6D1581688F68}" type="sibTrans" cxnId="{C3A34370-45F4-40EC-8605-C76578ECB9C8}">
      <dgm:prSet/>
      <dgm:spPr/>
      <dgm:t>
        <a:bodyPr/>
        <a:lstStyle/>
        <a:p>
          <a:endParaRPr lang="pt-BR"/>
        </a:p>
      </dgm:t>
    </dgm:pt>
    <dgm:pt modelId="{46D7ADEB-4EBC-48AA-B252-0E999CACE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Painel</a:t>
          </a:r>
        </a:p>
      </dgm:t>
    </dgm:pt>
    <dgm:pt modelId="{47DE2103-7179-4A95-8A4C-6B5653C82CFA}" type="parTrans" cxnId="{8358631E-7A2A-442A-9799-2CAAC4171D96}">
      <dgm:prSet/>
      <dgm:spPr/>
      <dgm:t>
        <a:bodyPr/>
        <a:lstStyle/>
        <a:p>
          <a:endParaRPr lang="pt-BR"/>
        </a:p>
      </dgm:t>
    </dgm:pt>
    <dgm:pt modelId="{7BD7A507-5147-4BA1-8B47-19B64BB2FFE5}" type="sibTrans" cxnId="{8358631E-7A2A-442A-9799-2CAAC4171D96}">
      <dgm:prSet/>
      <dgm:spPr/>
      <dgm:t>
        <a:bodyPr/>
        <a:lstStyle/>
        <a:p>
          <a:endParaRPr lang="pt-BR"/>
        </a:p>
      </dgm:t>
    </dgm:pt>
    <dgm:pt modelId="{525211B0-7A70-4463-9EA4-47CACF300F5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Endereço Fixo</a:t>
          </a:r>
        </a:p>
      </dgm:t>
    </dgm:pt>
    <dgm:pt modelId="{8FC7FA19-8EF7-472B-9CAF-36F2CD4056A7}" type="parTrans" cxnId="{756F84AA-3CC6-417E-A7D9-A7B801025A2C}">
      <dgm:prSet/>
      <dgm:spPr/>
      <dgm:t>
        <a:bodyPr/>
        <a:lstStyle/>
        <a:p>
          <a:endParaRPr lang="pt-BR"/>
        </a:p>
      </dgm:t>
    </dgm:pt>
    <dgm:pt modelId="{E1C1EADC-C09E-4C06-B375-461D345373A9}" type="sibTrans" cxnId="{756F84AA-3CC6-417E-A7D9-A7B801025A2C}">
      <dgm:prSet/>
      <dgm:spPr/>
      <dgm:t>
        <a:bodyPr/>
        <a:lstStyle/>
        <a:p>
          <a:endParaRPr lang="pt-BR"/>
        </a:p>
      </dgm:t>
    </dgm:pt>
    <dgm:pt modelId="{E51832F5-E775-4C30-830C-071F03DADBCA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Troca de senha</a:t>
          </a:r>
        </a:p>
      </dgm:t>
    </dgm:pt>
    <dgm:pt modelId="{0ED662E0-2320-4E4C-B2C3-6F5A9B256DC5}" type="parTrans" cxnId="{6864749D-AD7F-4A2E-A4AF-BFC281CC005B}">
      <dgm:prSet/>
      <dgm:spPr/>
      <dgm:t>
        <a:bodyPr/>
        <a:lstStyle/>
        <a:p>
          <a:endParaRPr lang="pt-BR"/>
        </a:p>
      </dgm:t>
    </dgm:pt>
    <dgm:pt modelId="{1CC799D3-BAF5-453B-BFD6-FDC092B24F89}" type="sibTrans" cxnId="{6864749D-AD7F-4A2E-A4AF-BFC281CC005B}">
      <dgm:prSet/>
      <dgm:spPr/>
      <dgm:t>
        <a:bodyPr/>
        <a:lstStyle/>
        <a:p>
          <a:endParaRPr lang="pt-BR"/>
        </a:p>
      </dgm:t>
    </dgm:pt>
    <dgm:pt modelId="{960C786B-6BE2-426D-A86D-0EA4B173CF1C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Favoritos</a:t>
          </a:r>
        </a:p>
      </dgm:t>
    </dgm:pt>
    <dgm:pt modelId="{0CC8340E-D974-489B-8EF1-2E49D6308E24}" type="parTrans" cxnId="{3F282B27-A6CC-4011-B8A7-61745F0FA492}">
      <dgm:prSet/>
      <dgm:spPr/>
      <dgm:t>
        <a:bodyPr/>
        <a:lstStyle/>
        <a:p>
          <a:endParaRPr lang="pt-BR"/>
        </a:p>
      </dgm:t>
    </dgm:pt>
    <dgm:pt modelId="{229EBFA5-81F7-492A-B4E8-101AD8CA6C79}" type="sibTrans" cxnId="{3F282B27-A6CC-4011-B8A7-61745F0FA492}">
      <dgm:prSet/>
      <dgm:spPr/>
      <dgm:t>
        <a:bodyPr/>
        <a:lstStyle/>
        <a:p>
          <a:endParaRPr lang="pt-BR"/>
        </a:p>
      </dgm:t>
    </dgm:pt>
    <dgm:pt modelId="{C85ADA24-906A-499A-8697-CEED6DFE2697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Listas de compras</a:t>
          </a:r>
        </a:p>
      </dgm:t>
    </dgm:pt>
    <dgm:pt modelId="{02A01DD4-897D-417D-A0C1-3F39AD788950}" type="parTrans" cxnId="{264F7843-2EF1-45BD-8CCA-3A45833185C9}">
      <dgm:prSet/>
      <dgm:spPr/>
      <dgm:t>
        <a:bodyPr/>
        <a:lstStyle/>
        <a:p>
          <a:endParaRPr lang="pt-BR"/>
        </a:p>
      </dgm:t>
    </dgm:pt>
    <dgm:pt modelId="{516BA939-B2AE-446B-B789-DA299FE04CEB}" type="sibTrans" cxnId="{264F7843-2EF1-45BD-8CCA-3A45833185C9}">
      <dgm:prSet/>
      <dgm:spPr/>
      <dgm:t>
        <a:bodyPr/>
        <a:lstStyle/>
        <a:p>
          <a:endParaRPr lang="pt-BR"/>
        </a:p>
      </dgm:t>
    </dgm:pt>
    <dgm:pt modelId="{AA34D8E7-5E3A-4F55-96B9-0E7FE0D8F58E}">
      <dgm:prSet phldrT="[Texto]"/>
      <dgm:spPr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gm:spPr>
      <dgm:t>
        <a:bodyPr/>
        <a:lstStyle/>
        <a:p>
          <a:r>
            <a:rPr lang="pt-BR" b="1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gm:t>
    </dgm:pt>
    <dgm:pt modelId="{7CCEBEEF-41F1-47C4-A1EC-DC2229245F90}" type="parTrans" cxnId="{5D9C4F07-F06D-4662-ADE5-B9DB2777C75E}">
      <dgm:prSet/>
      <dgm:spPr/>
      <dgm:t>
        <a:bodyPr/>
        <a:lstStyle/>
        <a:p>
          <a:endParaRPr lang="pt-BR"/>
        </a:p>
      </dgm:t>
    </dgm:pt>
    <dgm:pt modelId="{7F1F52FC-667B-47D7-9D9B-6E450B577775}" type="sibTrans" cxnId="{5D9C4F07-F06D-4662-ADE5-B9DB2777C75E}">
      <dgm:prSet/>
      <dgm:spPr/>
      <dgm:t>
        <a:bodyPr/>
        <a:lstStyle/>
        <a:p>
          <a:endParaRPr lang="pt-BR"/>
        </a:p>
      </dgm:t>
    </dgm:pt>
    <dgm:pt modelId="{662E5024-C4CE-4792-91ED-6AB4F41F3E63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Produtos</a:t>
          </a:r>
        </a:p>
      </dgm:t>
    </dgm:pt>
    <dgm:pt modelId="{C886F23F-AE85-47C1-A2CF-DF973A85D0E8}" type="parTrans" cxnId="{0C91231E-D865-4394-A1E3-0596F51851DC}">
      <dgm:prSet/>
      <dgm:spPr/>
      <dgm:t>
        <a:bodyPr/>
        <a:lstStyle/>
        <a:p>
          <a:endParaRPr lang="pt-BR"/>
        </a:p>
      </dgm:t>
    </dgm:pt>
    <dgm:pt modelId="{C939E90A-3605-43A1-BF2B-8F55BEAD3A45}" type="sibTrans" cxnId="{0C91231E-D865-4394-A1E3-0596F51851DC}">
      <dgm:prSet/>
      <dgm:spPr/>
      <dgm:t>
        <a:bodyPr/>
        <a:lstStyle/>
        <a:p>
          <a:endParaRPr lang="pt-BR"/>
        </a:p>
      </dgm:t>
    </dgm:pt>
    <dgm:pt modelId="{CC380F9C-72F2-4855-9609-1B2324263A39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Supermercados</a:t>
          </a:r>
        </a:p>
      </dgm:t>
    </dgm:pt>
    <dgm:pt modelId="{C77296BE-F417-44E2-ABEF-CB0CBEA95C8F}" type="parTrans" cxnId="{D90388BA-6BF0-477A-B923-9B97FD051D5B}">
      <dgm:prSet/>
      <dgm:spPr/>
      <dgm:t>
        <a:bodyPr/>
        <a:lstStyle/>
        <a:p>
          <a:endParaRPr lang="pt-BR"/>
        </a:p>
      </dgm:t>
    </dgm:pt>
    <dgm:pt modelId="{720BFA7C-E72F-45D5-9829-F52978EB4D97}" type="sibTrans" cxnId="{D90388BA-6BF0-477A-B923-9B97FD051D5B}">
      <dgm:prSet/>
      <dgm:spPr/>
      <dgm:t>
        <a:bodyPr/>
        <a:lstStyle/>
        <a:p>
          <a:endParaRPr lang="pt-BR"/>
        </a:p>
      </dgm:t>
    </dgm:pt>
    <dgm:pt modelId="{BF45216B-621D-43E8-B941-0C716979119E}">
      <dgm:prSet/>
      <dgm:spPr>
        <a:ln>
          <a:noFill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gm:spPr>
      <dgm:t>
        <a:bodyPr/>
        <a:lstStyle/>
        <a:p>
          <a:r>
            <a:rPr lang="pt-BR"/>
            <a:t>Configurações</a:t>
          </a:r>
        </a:p>
      </dgm:t>
    </dgm:pt>
    <dgm:pt modelId="{20E7F65F-0B27-4158-B4FD-04FDA3073662}" type="parTrans" cxnId="{34A31841-61AF-473F-9976-8147A40B471B}">
      <dgm:prSet/>
      <dgm:spPr/>
      <dgm:t>
        <a:bodyPr/>
        <a:lstStyle/>
        <a:p>
          <a:endParaRPr lang="pt-BR"/>
        </a:p>
      </dgm:t>
    </dgm:pt>
    <dgm:pt modelId="{72E4CCC4-6085-4C7E-B46A-24AC405F543A}" type="sibTrans" cxnId="{34A31841-61AF-473F-9976-8147A40B471B}">
      <dgm:prSet/>
      <dgm:spPr/>
      <dgm:t>
        <a:bodyPr/>
        <a:lstStyle/>
        <a:p>
          <a:endParaRPr lang="pt-BR"/>
        </a:p>
      </dgm:t>
    </dgm:pt>
    <dgm:pt modelId="{4CACF6ED-F22D-472D-A3EC-B34905D93D68}" type="pres">
      <dgm:prSet presAssocID="{D9C825A8-62E4-49C1-B98B-3DA28F846C2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14E44EA-E580-45D1-90B6-9CFFF16500AA}" type="pres">
      <dgm:prSet presAssocID="{B80A4B83-FFED-4B04-9F30-68AAC2B8F30F}" presName="root" presStyleCnt="0"/>
      <dgm:spPr/>
    </dgm:pt>
    <dgm:pt modelId="{000691C6-D78A-472E-BBB4-64B7715BF307}" type="pres">
      <dgm:prSet presAssocID="{B80A4B83-FFED-4B04-9F30-68AAC2B8F30F}" presName="rootComposite" presStyleCnt="0"/>
      <dgm:spPr/>
    </dgm:pt>
    <dgm:pt modelId="{EFD90FA1-B088-4BAB-BBEB-02D5A13C6611}" type="pres">
      <dgm:prSet presAssocID="{B80A4B83-FFED-4B04-9F30-68AAC2B8F30F}" presName="rootText" presStyleLbl="node1" presStyleIdx="0" presStyleCnt="4"/>
      <dgm:spPr/>
      <dgm:t>
        <a:bodyPr/>
        <a:lstStyle/>
        <a:p>
          <a:endParaRPr lang="pt-BR"/>
        </a:p>
      </dgm:t>
    </dgm:pt>
    <dgm:pt modelId="{285D92BE-AC12-4A2F-89F4-DD5E2A50BD68}" type="pres">
      <dgm:prSet presAssocID="{B80A4B83-FFED-4B04-9F30-68AAC2B8F30F}" presName="rootConnector" presStyleLbl="node1" presStyleIdx="0" presStyleCnt="4"/>
      <dgm:spPr/>
      <dgm:t>
        <a:bodyPr/>
        <a:lstStyle/>
        <a:p>
          <a:endParaRPr lang="pt-BR"/>
        </a:p>
      </dgm:t>
    </dgm:pt>
    <dgm:pt modelId="{0359855A-40B7-46A2-BC6C-F7933BEC239A}" type="pres">
      <dgm:prSet presAssocID="{B80A4B83-FFED-4B04-9F30-68AAC2B8F30F}" presName="childShape" presStyleCnt="0"/>
      <dgm:spPr/>
    </dgm:pt>
    <dgm:pt modelId="{81E2AB9E-4156-4DA4-B7E1-4900D7C5A771}" type="pres">
      <dgm:prSet presAssocID="{EE7A18D0-6403-4D98-B8A9-B47B1B0868AB}" presName="Name13" presStyleLbl="parChTrans1D2" presStyleIdx="0" presStyleCnt="12"/>
      <dgm:spPr/>
      <dgm:t>
        <a:bodyPr/>
        <a:lstStyle/>
        <a:p>
          <a:endParaRPr lang="pt-BR"/>
        </a:p>
      </dgm:t>
    </dgm:pt>
    <dgm:pt modelId="{AF87FD0D-256A-493B-8703-6163E8414897}" type="pres">
      <dgm:prSet presAssocID="{14840FCD-7A56-45FA-883B-F982C0B595B4}" presName="childText" presStyleLbl="bgAcc1" presStyleIdx="0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1C4A3F-0D17-4B5A-B5F1-F7BCFC68AD85}" type="pres">
      <dgm:prSet presAssocID="{2D8ADF68-A98B-4086-94B3-66564A075CAC}" presName="Name13" presStyleLbl="parChTrans1D2" presStyleIdx="1" presStyleCnt="12"/>
      <dgm:spPr/>
      <dgm:t>
        <a:bodyPr/>
        <a:lstStyle/>
        <a:p>
          <a:endParaRPr lang="pt-BR"/>
        </a:p>
      </dgm:t>
    </dgm:pt>
    <dgm:pt modelId="{A8309E48-E19A-4C7E-88EC-33FC0070994C}" type="pres">
      <dgm:prSet presAssocID="{7CA057A5-E7FC-4E08-A9BF-213E1465D6B7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0742844-41E0-4857-8720-1A37DDD3F0DE}" type="pres">
      <dgm:prSet presAssocID="{D0E26B67-5509-47CF-941D-AA7AAAD4909A}" presName="Name13" presStyleLbl="parChTrans1D2" presStyleIdx="2" presStyleCnt="12"/>
      <dgm:spPr/>
      <dgm:t>
        <a:bodyPr/>
        <a:lstStyle/>
        <a:p>
          <a:endParaRPr lang="pt-BR"/>
        </a:p>
      </dgm:t>
    </dgm:pt>
    <dgm:pt modelId="{7E9A1E4A-6CB4-4DB7-9773-D85CD9AAFE45}" type="pres">
      <dgm:prSet presAssocID="{86607F00-3511-4677-9D53-C8DC260F87D1}" presName="childText" presStyleLbl="bgAcc1" presStyleIdx="2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23EBF4-A24D-452D-A1E9-8603F7E0F5FA}" type="pres">
      <dgm:prSet presAssocID="{0AF88791-D3F7-49EB-A653-89CF4A88FD73}" presName="root" presStyleCnt="0"/>
      <dgm:spPr/>
    </dgm:pt>
    <dgm:pt modelId="{34702DB5-AF86-4394-8ED7-A165CC1FA7BE}" type="pres">
      <dgm:prSet presAssocID="{0AF88791-D3F7-49EB-A653-89CF4A88FD73}" presName="rootComposite" presStyleCnt="0"/>
      <dgm:spPr/>
    </dgm:pt>
    <dgm:pt modelId="{AA1E2549-CE24-4DBF-A543-327C5D3C348B}" type="pres">
      <dgm:prSet presAssocID="{0AF88791-D3F7-49EB-A653-89CF4A88FD73}" presName="rootText" presStyleLbl="node1" presStyleIdx="1" presStyleCnt="4"/>
      <dgm:spPr/>
      <dgm:t>
        <a:bodyPr/>
        <a:lstStyle/>
        <a:p>
          <a:endParaRPr lang="pt-BR"/>
        </a:p>
      </dgm:t>
    </dgm:pt>
    <dgm:pt modelId="{5E62B24C-6EF7-4B4D-9223-C3B30435CD27}" type="pres">
      <dgm:prSet presAssocID="{0AF88791-D3F7-49EB-A653-89CF4A88FD73}" presName="rootConnector" presStyleLbl="node1" presStyleIdx="1" presStyleCnt="4"/>
      <dgm:spPr/>
      <dgm:t>
        <a:bodyPr/>
        <a:lstStyle/>
        <a:p>
          <a:endParaRPr lang="pt-BR"/>
        </a:p>
      </dgm:t>
    </dgm:pt>
    <dgm:pt modelId="{32939C59-B2F4-4019-976F-69F7E1C84D7F}" type="pres">
      <dgm:prSet presAssocID="{0AF88791-D3F7-49EB-A653-89CF4A88FD73}" presName="childShape" presStyleCnt="0"/>
      <dgm:spPr/>
    </dgm:pt>
    <dgm:pt modelId="{6C1FD32B-FFC2-48D4-ACAC-332FAAFB3897}" type="pres">
      <dgm:prSet presAssocID="{6BC51618-7257-4772-B650-A43934C4C714}" presName="Name13" presStyleLbl="parChTrans1D2" presStyleIdx="3" presStyleCnt="12"/>
      <dgm:spPr/>
      <dgm:t>
        <a:bodyPr/>
        <a:lstStyle/>
        <a:p>
          <a:endParaRPr lang="pt-BR"/>
        </a:p>
      </dgm:t>
    </dgm:pt>
    <dgm:pt modelId="{7111ADA9-7EF0-4CC5-ADD6-7E748A3877A8}" type="pres">
      <dgm:prSet presAssocID="{825D8DC2-26C2-4086-9EE3-9F82A9ED15EF}" presName="childText" presStyleLbl="bgAcc1" presStyleIdx="3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47F207B-8F60-4831-8C1E-BF99D642C383}" type="pres">
      <dgm:prSet presAssocID="{2CD4D837-2E2A-4547-B75D-BD984C04D437}" presName="Name13" presStyleLbl="parChTrans1D2" presStyleIdx="4" presStyleCnt="12"/>
      <dgm:spPr/>
      <dgm:t>
        <a:bodyPr/>
        <a:lstStyle/>
        <a:p>
          <a:endParaRPr lang="pt-BR"/>
        </a:p>
      </dgm:t>
    </dgm:pt>
    <dgm:pt modelId="{5D84799A-7D3E-4000-AE6A-B6448C162A3C}" type="pres">
      <dgm:prSet presAssocID="{B414C0C4-D883-478A-A105-D3F1195C0BE1}" presName="childText" presStyleLbl="bgAcc1" presStyleIdx="4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111DB5-5C86-47B4-A81C-ADA15C02F554}" type="pres">
      <dgm:prSet presAssocID="{CA9EF9F8-E1D9-4145-9D8A-158359FD4D56}" presName="Name13" presStyleLbl="parChTrans1D2" presStyleIdx="5" presStyleCnt="12"/>
      <dgm:spPr/>
      <dgm:t>
        <a:bodyPr/>
        <a:lstStyle/>
        <a:p>
          <a:endParaRPr lang="pt-BR"/>
        </a:p>
      </dgm:t>
    </dgm:pt>
    <dgm:pt modelId="{8CFCF823-9D18-4AD6-B806-AD9C1A8EA9CF}" type="pres">
      <dgm:prSet presAssocID="{8587FAFB-2E86-499E-BA70-CD9D0B3458BB}" presName="childText" presStyleLbl="bgAcc1" presStyleIdx="5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77F8E6C-4C26-4D1F-8F56-D5F4EF72279F}" type="pres">
      <dgm:prSet presAssocID="{33DF09D5-6CD4-4744-9EFE-27E6A7C1F753}" presName="root" presStyleCnt="0"/>
      <dgm:spPr/>
    </dgm:pt>
    <dgm:pt modelId="{72F5CCA0-646B-4A2E-A402-2E989AC41F08}" type="pres">
      <dgm:prSet presAssocID="{33DF09D5-6CD4-4744-9EFE-27E6A7C1F753}" presName="rootComposite" presStyleCnt="0"/>
      <dgm:spPr/>
    </dgm:pt>
    <dgm:pt modelId="{84DE0A03-D4D8-4A76-9453-65761E016DF3}" type="pres">
      <dgm:prSet presAssocID="{33DF09D5-6CD4-4744-9EFE-27E6A7C1F753}" presName="rootText" presStyleLbl="node1" presStyleIdx="2" presStyleCnt="4"/>
      <dgm:spPr/>
      <dgm:t>
        <a:bodyPr/>
        <a:lstStyle/>
        <a:p>
          <a:endParaRPr lang="pt-BR"/>
        </a:p>
      </dgm:t>
    </dgm:pt>
    <dgm:pt modelId="{7C93530B-8338-477F-8100-DDC3AFDF6BF2}" type="pres">
      <dgm:prSet presAssocID="{33DF09D5-6CD4-4744-9EFE-27E6A7C1F753}" presName="rootConnector" presStyleLbl="node1" presStyleIdx="2" presStyleCnt="4"/>
      <dgm:spPr/>
      <dgm:t>
        <a:bodyPr/>
        <a:lstStyle/>
        <a:p>
          <a:endParaRPr lang="pt-BR"/>
        </a:p>
      </dgm:t>
    </dgm:pt>
    <dgm:pt modelId="{8C6CC8C0-4C80-4DCC-8D55-4316FD049E6E}" type="pres">
      <dgm:prSet presAssocID="{33DF09D5-6CD4-4744-9EFE-27E6A7C1F753}" presName="childShape" presStyleCnt="0"/>
      <dgm:spPr/>
    </dgm:pt>
    <dgm:pt modelId="{42FBD034-99FF-4B45-8062-1216D825B2FE}" type="pres">
      <dgm:prSet presAssocID="{DA09DD45-099E-416A-968A-CD8C8BDC3CDF}" presName="Name13" presStyleLbl="parChTrans1D2" presStyleIdx="6" presStyleCnt="12"/>
      <dgm:spPr/>
      <dgm:t>
        <a:bodyPr/>
        <a:lstStyle/>
        <a:p>
          <a:endParaRPr lang="pt-BR"/>
        </a:p>
      </dgm:t>
    </dgm:pt>
    <dgm:pt modelId="{7E469B9E-D93B-41E8-902C-64FC288BCDCC}" type="pres">
      <dgm:prSet presAssocID="{8DD6598F-5D2B-48FB-964F-8E1A26D37326}" presName="childText" presStyleLbl="bgAcc1" presStyleIdx="6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6707016-E1D4-4C8B-8ECB-E8381C058DCD}" type="pres">
      <dgm:prSet presAssocID="{ACEB6BA4-6077-4CCA-9516-396C9EECD901}" presName="Name13" presStyleLbl="parChTrans1D2" presStyleIdx="7" presStyleCnt="12"/>
      <dgm:spPr/>
      <dgm:t>
        <a:bodyPr/>
        <a:lstStyle/>
        <a:p>
          <a:endParaRPr lang="pt-BR"/>
        </a:p>
      </dgm:t>
    </dgm:pt>
    <dgm:pt modelId="{29028AE4-D30D-428A-BB9D-4F96783A2EC4}" type="pres">
      <dgm:prSet presAssocID="{1BE30E0F-D8FE-4DA3-B429-0F87C994E5EF}" presName="childText" presStyleLbl="bgAcc1" presStyleIdx="7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596E3C2-DBDD-4836-9705-44B750A7EC11}" type="pres">
      <dgm:prSet presAssocID="{86B9C80A-A6DA-41DF-A8B2-3B09FB376D09}" presName="Name13" presStyleLbl="parChTrans1D2" presStyleIdx="8" presStyleCnt="12"/>
      <dgm:spPr/>
      <dgm:t>
        <a:bodyPr/>
        <a:lstStyle/>
        <a:p>
          <a:endParaRPr lang="pt-BR"/>
        </a:p>
      </dgm:t>
    </dgm:pt>
    <dgm:pt modelId="{55015165-1CDD-4150-9378-E38505B9396D}" type="pres">
      <dgm:prSet presAssocID="{34E8CF1C-6FC1-450E-8674-402E053D1D8A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8BAA225-4070-4BC7-B521-5E32586E0081}" type="pres">
      <dgm:prSet presAssocID="{AA34D8E7-5E3A-4F55-96B9-0E7FE0D8F58E}" presName="root" presStyleCnt="0"/>
      <dgm:spPr/>
    </dgm:pt>
    <dgm:pt modelId="{EAFA0A41-82CD-4CCF-9D8D-45FFA40CFF8D}" type="pres">
      <dgm:prSet presAssocID="{AA34D8E7-5E3A-4F55-96B9-0E7FE0D8F58E}" presName="rootComposite" presStyleCnt="0"/>
      <dgm:spPr/>
    </dgm:pt>
    <dgm:pt modelId="{EC8AB36C-9859-4E2D-8855-B450B99C6090}" type="pres">
      <dgm:prSet presAssocID="{AA34D8E7-5E3A-4F55-96B9-0E7FE0D8F58E}" presName="rootText" presStyleLbl="node1" presStyleIdx="3" presStyleCnt="4" custLinFactNeighborX="-4473"/>
      <dgm:spPr/>
      <dgm:t>
        <a:bodyPr/>
        <a:lstStyle/>
        <a:p>
          <a:endParaRPr lang="pt-BR"/>
        </a:p>
      </dgm:t>
    </dgm:pt>
    <dgm:pt modelId="{7DB1C70A-B3E1-4B06-A4D9-3122EE06F464}" type="pres">
      <dgm:prSet presAssocID="{AA34D8E7-5E3A-4F55-96B9-0E7FE0D8F58E}" presName="rootConnector" presStyleLbl="node1" presStyleIdx="3" presStyleCnt="4"/>
      <dgm:spPr/>
      <dgm:t>
        <a:bodyPr/>
        <a:lstStyle/>
        <a:p>
          <a:endParaRPr lang="pt-BR"/>
        </a:p>
      </dgm:t>
    </dgm:pt>
    <dgm:pt modelId="{433801B1-05B7-4534-9133-4F783E73F322}" type="pres">
      <dgm:prSet presAssocID="{AA34D8E7-5E3A-4F55-96B9-0E7FE0D8F58E}" presName="childShape" presStyleCnt="0"/>
      <dgm:spPr/>
    </dgm:pt>
    <dgm:pt modelId="{674E3374-AF8E-4861-B674-679980FB9617}" type="pres">
      <dgm:prSet presAssocID="{8BA6B3C2-A568-4714-830A-22D4E023A392}" presName="Name13" presStyleLbl="parChTrans1D2" presStyleIdx="9" presStyleCnt="12"/>
      <dgm:spPr/>
      <dgm:t>
        <a:bodyPr/>
        <a:lstStyle/>
        <a:p>
          <a:endParaRPr lang="pt-BR"/>
        </a:p>
      </dgm:t>
    </dgm:pt>
    <dgm:pt modelId="{A337BA55-BDC4-4F34-AE47-E319BDFBEE14}" type="pres">
      <dgm:prSet presAssocID="{FC3FC35F-B0E3-43CA-A072-AAAD91310CA1}" presName="childText" presStyleLbl="bgAcc1" presStyleIdx="9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3F41E19-AB9C-4A25-B587-503C228669DD}" type="pres">
      <dgm:prSet presAssocID="{32EDA893-2383-4590-8D4C-1DDB4F557DA7}" presName="Name13" presStyleLbl="parChTrans1D2" presStyleIdx="10" presStyleCnt="12"/>
      <dgm:spPr/>
      <dgm:t>
        <a:bodyPr/>
        <a:lstStyle/>
        <a:p>
          <a:endParaRPr lang="pt-BR"/>
        </a:p>
      </dgm:t>
    </dgm:pt>
    <dgm:pt modelId="{EE392FF4-30FF-48ED-BF7C-9461887D1A0F}" type="pres">
      <dgm:prSet presAssocID="{DE733DAE-2793-4A20-89E9-14B501A6B123}" presName="childText" presStyleLbl="bgAcc1" presStyleIdx="10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B229D03-BA43-4FD0-B80D-D901084E7D6E}" type="pres">
      <dgm:prSet presAssocID="{47DE2103-7179-4A95-8A4C-6B5653C82CFA}" presName="Name13" presStyleLbl="parChTrans1D2" presStyleIdx="11" presStyleCnt="12"/>
      <dgm:spPr/>
      <dgm:t>
        <a:bodyPr/>
        <a:lstStyle/>
        <a:p>
          <a:endParaRPr lang="pt-BR"/>
        </a:p>
      </dgm:t>
    </dgm:pt>
    <dgm:pt modelId="{452CE0FC-9E3B-443B-9849-703CB5EE4298}" type="pres">
      <dgm:prSet presAssocID="{46D7ADEB-4EBC-48AA-B252-0E999CACE19E}" presName="childText" presStyleLbl="bgAcc1" presStyleIdx="11" presStyleCnt="12" custLinFactNeighborX="-559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426C9C83-67FC-467F-B151-219C8FDBED99}" type="presOf" srcId="{941FD703-2B8B-4B30-8FAE-7D63AFDAFD92}" destId="{55015165-1CDD-4150-9378-E38505B9396D}" srcOrd="0" destOrd="1" presId="urn:microsoft.com/office/officeart/2005/8/layout/hierarchy3"/>
    <dgm:cxn modelId="{F1411F31-D609-4DA5-B30F-355B6B9588C7}" type="presOf" srcId="{0C387516-BF88-443D-A320-66ADDDEAD175}" destId="{8CFCF823-9D18-4AD6-B806-AD9C1A8EA9CF}" srcOrd="0" destOrd="4" presId="urn:microsoft.com/office/officeart/2005/8/layout/hierarchy3"/>
    <dgm:cxn modelId="{2D80756A-660D-4C53-9EA8-A89FBE81617C}" type="presOf" srcId="{DE733DAE-2793-4A20-89E9-14B501A6B123}" destId="{EE392FF4-30FF-48ED-BF7C-9461887D1A0F}" srcOrd="0" destOrd="0" presId="urn:microsoft.com/office/officeart/2005/8/layout/hierarchy3"/>
    <dgm:cxn modelId="{D90388BA-6BF0-477A-B923-9B97FD051D5B}" srcId="{960C786B-6BE2-426D-A86D-0EA4B173CF1C}" destId="{CC380F9C-72F2-4855-9609-1B2324263A39}" srcOrd="1" destOrd="0" parTransId="{C77296BE-F417-44E2-ABEF-CB0CBEA95C8F}" sibTransId="{720BFA7C-E72F-45D5-9829-F52978EB4D97}"/>
    <dgm:cxn modelId="{36A8B869-F546-4804-9757-3E76E43F2C88}" type="presOf" srcId="{86607F00-3511-4677-9D53-C8DC260F87D1}" destId="{7E9A1E4A-6CB4-4DB7-9773-D85CD9AAFE45}" srcOrd="0" destOrd="0" presId="urn:microsoft.com/office/officeart/2005/8/layout/hierarchy3"/>
    <dgm:cxn modelId="{E5B3F8A7-4D63-4B97-93B3-058F9EB4F03B}" type="presOf" srcId="{C85ADA24-906A-499A-8697-CEED6DFE2697}" destId="{452CE0FC-9E3B-443B-9849-703CB5EE4298}" srcOrd="0" destOrd="7" presId="urn:microsoft.com/office/officeart/2005/8/layout/hierarchy3"/>
    <dgm:cxn modelId="{3F8D3249-944A-4D1E-9C13-F0C5AE313BA5}" type="presOf" srcId="{1BE30E0F-D8FE-4DA3-B429-0F87C994E5EF}" destId="{29028AE4-D30D-428A-BB9D-4F96783A2EC4}" srcOrd="0" destOrd="0" presId="urn:microsoft.com/office/officeart/2005/8/layout/hierarchy3"/>
    <dgm:cxn modelId="{42C6AB82-0CBD-41C3-82D3-AAFA1781DEC9}" type="presOf" srcId="{34E8CF1C-6FC1-450E-8674-402E053D1D8A}" destId="{55015165-1CDD-4150-9378-E38505B9396D}" srcOrd="0" destOrd="0" presId="urn:microsoft.com/office/officeart/2005/8/layout/hierarchy3"/>
    <dgm:cxn modelId="{FA16511A-EC01-4ED7-83E4-3450FC941B64}" type="presOf" srcId="{ACEB6BA4-6077-4CCA-9516-396C9EECD901}" destId="{36707016-E1D4-4C8B-8ECB-E8381C058DCD}" srcOrd="0" destOrd="0" presId="urn:microsoft.com/office/officeart/2005/8/layout/hierarchy3"/>
    <dgm:cxn modelId="{478BF38A-725E-473A-B8DA-DC9713FFE054}" srcId="{1BE30E0F-D8FE-4DA3-B429-0F87C994E5EF}" destId="{9BE88A53-75ED-4A61-97B7-C97C203F4166}" srcOrd="1" destOrd="0" parTransId="{3CED6380-A023-482A-89A0-948163A1B256}" sibTransId="{6E738243-2FC0-46EB-9B20-5ADDD29A7210}"/>
    <dgm:cxn modelId="{AF885D2A-D943-4384-A15F-63384D1B7881}" type="presOf" srcId="{D9C825A8-62E4-49C1-B98B-3DA28F846C29}" destId="{4CACF6ED-F22D-472D-A3EC-B34905D93D68}" srcOrd="0" destOrd="0" presId="urn:microsoft.com/office/officeart/2005/8/layout/hierarchy3"/>
    <dgm:cxn modelId="{D676831F-C8FE-4BB1-8EF2-D37CB1318396}" type="presOf" srcId="{DA09DD45-099E-416A-968A-CD8C8BDC3CDF}" destId="{42FBD034-99FF-4B45-8062-1216D825B2FE}" srcOrd="0" destOrd="0" presId="urn:microsoft.com/office/officeart/2005/8/layout/hierarchy3"/>
    <dgm:cxn modelId="{29C12F5F-5F20-4831-856F-50606E073752}" type="presOf" srcId="{47DE2103-7179-4A95-8A4C-6B5653C82CFA}" destId="{8B229D03-BA43-4FD0-B80D-D901084E7D6E}" srcOrd="0" destOrd="0" presId="urn:microsoft.com/office/officeart/2005/8/layout/hierarchy3"/>
    <dgm:cxn modelId="{4F6FCCC8-C2BC-4DDE-9B78-0A8983E64C53}" type="presOf" srcId="{825D8DC2-26C2-4086-9EE3-9F82A9ED15EF}" destId="{7111ADA9-7EF0-4CC5-ADD6-7E748A3877A8}" srcOrd="0" destOrd="0" presId="urn:microsoft.com/office/officeart/2005/8/layout/hierarchy3"/>
    <dgm:cxn modelId="{DFABD586-2981-4353-8AC2-64043E35AE1C}" type="presOf" srcId="{0AF88791-D3F7-49EB-A653-89CF4A88FD73}" destId="{AA1E2549-CE24-4DBF-A543-327C5D3C348B}" srcOrd="0" destOrd="0" presId="urn:microsoft.com/office/officeart/2005/8/layout/hierarchy3"/>
    <dgm:cxn modelId="{3AF2F60D-EAA3-4EB7-9513-BA35A772F126}" type="presOf" srcId="{2D8ADF68-A98B-4086-94B3-66564A075CAC}" destId="{931C4A3F-0D17-4B5A-B5F1-F7BCFC68AD85}" srcOrd="0" destOrd="0" presId="urn:microsoft.com/office/officeart/2005/8/layout/hierarchy3"/>
    <dgm:cxn modelId="{1E865E1F-BEBC-4DC4-8D70-0C699D464077}" type="presOf" srcId="{6BC51618-7257-4772-B650-A43934C4C714}" destId="{6C1FD32B-FFC2-48D4-ACAC-332FAAFB3897}" srcOrd="0" destOrd="0" presId="urn:microsoft.com/office/officeart/2005/8/layout/hierarchy3"/>
    <dgm:cxn modelId="{3D9FBEA6-C439-4B81-ADF1-6BF575F687DA}" type="presOf" srcId="{2EEBFF46-7E9B-474C-88AD-1E8F080D2F29}" destId="{8CFCF823-9D18-4AD6-B806-AD9C1A8EA9CF}" srcOrd="0" destOrd="3" presId="urn:microsoft.com/office/officeart/2005/8/layout/hierarchy3"/>
    <dgm:cxn modelId="{D45B87AA-F16B-40AF-8562-3E94F3150A74}" srcId="{7CA057A5-E7FC-4E08-A9BF-213E1465D6B7}" destId="{20E6CA8F-3D2B-4581-9B51-2809B549D4ED}" srcOrd="0" destOrd="0" parTransId="{DD844205-8522-403C-A65C-56E94C0A3E05}" sibTransId="{299D6614-AB14-44CA-A023-0A27F89455A0}"/>
    <dgm:cxn modelId="{A4B2F4E7-338F-4AF0-8392-838B6F915A71}" srcId="{33DF09D5-6CD4-4744-9EFE-27E6A7C1F753}" destId="{8DD6598F-5D2B-48FB-964F-8E1A26D37326}" srcOrd="0" destOrd="0" parTransId="{DA09DD45-099E-416A-968A-CD8C8BDC3CDF}" sibTransId="{DB117501-2488-44D4-A0E3-95342F8E5E3A}"/>
    <dgm:cxn modelId="{8F060518-CDA7-417D-A292-398A06E3687F}" type="presOf" srcId="{B414C0C4-D883-478A-A105-D3F1195C0BE1}" destId="{5D84799A-7D3E-4000-AE6A-B6448C162A3C}" srcOrd="0" destOrd="0" presId="urn:microsoft.com/office/officeart/2005/8/layout/hierarchy3"/>
    <dgm:cxn modelId="{9B50E9AD-ECA6-4A11-9914-4420551AA177}" type="presOf" srcId="{33DF09D5-6CD4-4744-9EFE-27E6A7C1F753}" destId="{7C93530B-8338-477F-8100-DDC3AFDF6BF2}" srcOrd="1" destOrd="0" presId="urn:microsoft.com/office/officeart/2005/8/layout/hierarchy3"/>
    <dgm:cxn modelId="{566C7E0F-867F-44FD-A8BE-68CEF747409A}" type="presOf" srcId="{8587FAFB-2E86-499E-BA70-CD9D0B3458BB}" destId="{8CFCF823-9D18-4AD6-B806-AD9C1A8EA9CF}" srcOrd="0" destOrd="0" presId="urn:microsoft.com/office/officeart/2005/8/layout/hierarchy3"/>
    <dgm:cxn modelId="{24E1ADE0-ACB4-4F31-8DBB-874AAEB73F63}" type="presOf" srcId="{188F72D6-B98E-43BC-A186-948C9F984C37}" destId="{29028AE4-D30D-428A-BB9D-4F96783A2EC4}" srcOrd="0" destOrd="1" presId="urn:microsoft.com/office/officeart/2005/8/layout/hierarchy3"/>
    <dgm:cxn modelId="{8CEF600C-2CF4-4CEC-9E12-6D81AE921D9C}" type="presOf" srcId="{9BE88A53-75ED-4A61-97B7-C97C203F4166}" destId="{29028AE4-D30D-428A-BB9D-4F96783A2EC4}" srcOrd="0" destOrd="2" presId="urn:microsoft.com/office/officeart/2005/8/layout/hierarchy3"/>
    <dgm:cxn modelId="{5D9C4F07-F06D-4662-ADE5-B9DB2777C75E}" srcId="{D9C825A8-62E4-49C1-B98B-3DA28F846C29}" destId="{AA34D8E7-5E3A-4F55-96B9-0E7FE0D8F58E}" srcOrd="3" destOrd="0" parTransId="{7CCEBEEF-41F1-47C4-A1EC-DC2229245F90}" sibTransId="{7F1F52FC-667B-47D7-9D9B-6E450B577775}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0A134FA6-67F7-4A1A-A5F2-0FF67A9E8034}" type="presOf" srcId="{32EDA893-2383-4590-8D4C-1DDB4F557DA7}" destId="{63F41E19-AB9C-4A25-B587-503C228669DD}" srcOrd="0" destOrd="0" presId="urn:microsoft.com/office/officeart/2005/8/layout/hierarchy3"/>
    <dgm:cxn modelId="{82EECC66-69BE-40BF-989A-F7B316D3684E}" srcId="{1BE30E0F-D8FE-4DA3-B429-0F87C994E5EF}" destId="{188F72D6-B98E-43BC-A186-948C9F984C37}" srcOrd="0" destOrd="0" parTransId="{DB342FEE-7A23-49A7-A178-15DC67804AB7}" sibTransId="{72E63083-CDC0-40DA-B19B-6209F7055CBC}"/>
    <dgm:cxn modelId="{FF94BD54-18DD-44F2-A4BB-3C822714A399}" type="presOf" srcId="{8DD6598F-5D2B-48FB-964F-8E1A26D37326}" destId="{7E469B9E-D93B-41E8-902C-64FC288BCDCC}" srcOrd="0" destOrd="0" presId="urn:microsoft.com/office/officeart/2005/8/layout/hierarchy3"/>
    <dgm:cxn modelId="{F694A4BA-E16E-47EF-8738-6BC3CD6B7D46}" type="presOf" srcId="{8BA6B3C2-A568-4714-830A-22D4E023A392}" destId="{674E3374-AF8E-4861-B674-679980FB9617}" srcOrd="0" destOrd="0" presId="urn:microsoft.com/office/officeart/2005/8/layout/hierarchy3"/>
    <dgm:cxn modelId="{39291B26-E659-46AB-AA1C-7C621EF528D8}" type="presOf" srcId="{960C786B-6BE2-426D-A86D-0EA4B173CF1C}" destId="{452CE0FC-9E3B-443B-9849-703CB5EE4298}" srcOrd="0" destOrd="4" presId="urn:microsoft.com/office/officeart/2005/8/layout/hierarchy3"/>
    <dgm:cxn modelId="{7AD0F9F0-3D20-4615-8A5B-4AA7DA8B7B8B}" type="presOf" srcId="{CC380F9C-72F2-4855-9609-1B2324263A39}" destId="{452CE0FC-9E3B-443B-9849-703CB5EE4298}" srcOrd="0" destOrd="6" presId="urn:microsoft.com/office/officeart/2005/8/layout/hierarchy3"/>
    <dgm:cxn modelId="{EFB36147-6DB3-4AFD-A08E-E8DD3122184B}" srcId="{0AF88791-D3F7-49EB-A653-89CF4A88FD73}" destId="{8587FAFB-2E86-499E-BA70-CD9D0B3458BB}" srcOrd="2" destOrd="0" parTransId="{CA9EF9F8-E1D9-4145-9D8A-158359FD4D56}" sibTransId="{20C95D80-4D8F-4827-9EE8-78E977B1189E}"/>
    <dgm:cxn modelId="{D6CC2582-A79C-4354-A9FF-0BADAC9BC20C}" srcId="{34E8CF1C-6FC1-450E-8674-402E053D1D8A}" destId="{941FD703-2B8B-4B30-8FAE-7D63AFDAFD92}" srcOrd="0" destOrd="0" parTransId="{91EC29A0-410F-402E-95A7-18F521816B6F}" sibTransId="{50369687-1DF6-46C8-91E1-9ADF1BC5686E}"/>
    <dgm:cxn modelId="{683C2CCB-D76F-44EF-A140-252743FC015C}" type="presOf" srcId="{0AF88791-D3F7-49EB-A653-89CF4A88FD73}" destId="{5E62B24C-6EF7-4B4D-9223-C3B30435CD27}" srcOrd="1" destOrd="0" presId="urn:microsoft.com/office/officeart/2005/8/layout/hierarchy3"/>
    <dgm:cxn modelId="{5CCDA1AE-5468-40F8-8694-4FA2F3C07796}" srcId="{8587FAFB-2E86-499E-BA70-CD9D0B3458BB}" destId="{2EEBFF46-7E9B-474C-88AD-1E8F080D2F29}" srcOrd="2" destOrd="0" parTransId="{C83F2B27-99C9-4066-BE83-42CC3D81673C}" sibTransId="{D4795DED-25CA-4C35-863C-0DC2860CB5AE}"/>
    <dgm:cxn modelId="{0AF98CC4-6D56-43C9-9F4B-05080F8ADC88}" srcId="{0AF88791-D3F7-49EB-A653-89CF4A88FD73}" destId="{825D8DC2-26C2-4086-9EE3-9F82A9ED15EF}" srcOrd="0" destOrd="0" parTransId="{6BC51618-7257-4772-B650-A43934C4C714}" sibTransId="{4BB9EF49-FF33-48FA-91D8-B98789FD748A}"/>
    <dgm:cxn modelId="{FA620706-9BEA-4BBE-B28A-F8242D216430}" srcId="{D9C825A8-62E4-49C1-B98B-3DA28F846C29}" destId="{33DF09D5-6CD4-4744-9EFE-27E6A7C1F753}" srcOrd="2" destOrd="0" parTransId="{068710AF-A883-4AC1-B830-45BFD81D53D7}" sibTransId="{875C37E8-E1B3-4DEA-922C-1583AF378F6C}"/>
    <dgm:cxn modelId="{F95620C7-8E25-4622-B293-06A3101393CB}" type="presOf" srcId="{662E5024-C4CE-4792-91ED-6AB4F41F3E63}" destId="{452CE0FC-9E3B-443B-9849-703CB5EE4298}" srcOrd="0" destOrd="5" presId="urn:microsoft.com/office/officeart/2005/8/layout/hierarchy3"/>
    <dgm:cxn modelId="{6D8CF0AB-BB0B-4BF4-9ACA-B4D05A22DE2A}" type="presOf" srcId="{7CA057A5-E7FC-4E08-A9BF-213E1465D6B7}" destId="{A8309E48-E19A-4C7E-88EC-33FC0070994C}" srcOrd="0" destOrd="0" presId="urn:microsoft.com/office/officeart/2005/8/layout/hierarchy3"/>
    <dgm:cxn modelId="{17A5C619-B5F9-4196-A72F-3BBA8F675459}" srcId="{8587FAFB-2E86-499E-BA70-CD9D0B3458BB}" destId="{2D29870A-A87B-4E8E-A267-1F26D2F25E30}" srcOrd="1" destOrd="0" parTransId="{7E1AE205-A75B-459D-9AA9-F3E840C89C55}" sibTransId="{D4377752-A660-44DE-A663-72C47932FA0B}"/>
    <dgm:cxn modelId="{8358631E-7A2A-442A-9799-2CAAC4171D96}" srcId="{AA34D8E7-5E3A-4F55-96B9-0E7FE0D8F58E}" destId="{46D7ADEB-4EBC-48AA-B252-0E999CACE19E}" srcOrd="2" destOrd="0" parTransId="{47DE2103-7179-4A95-8A4C-6B5653C82CFA}" sibTransId="{7BD7A507-5147-4BA1-8B47-19B64BB2FFE5}"/>
    <dgm:cxn modelId="{C3A34370-45F4-40EC-8605-C76578ECB9C8}" srcId="{AA34D8E7-5E3A-4F55-96B9-0E7FE0D8F58E}" destId="{DE733DAE-2793-4A20-89E9-14B501A6B123}" srcOrd="1" destOrd="0" parTransId="{32EDA893-2383-4590-8D4C-1DDB4F557DA7}" sibTransId="{CBE41CFE-E88F-4194-8423-6D1581688F68}"/>
    <dgm:cxn modelId="{A90FF4B7-C947-4985-A911-5503BECCD712}" type="presOf" srcId="{EE7A18D0-6403-4D98-B8A9-B47B1B0868AB}" destId="{81E2AB9E-4156-4DA4-B7E1-4900D7C5A771}" srcOrd="0" destOrd="0" presId="urn:microsoft.com/office/officeart/2005/8/layout/hierarchy3"/>
    <dgm:cxn modelId="{EBEA3329-1AC4-4163-B38C-34A37C0D55A0}" srcId="{AA34D8E7-5E3A-4F55-96B9-0E7FE0D8F58E}" destId="{FC3FC35F-B0E3-43CA-A072-AAAD91310CA1}" srcOrd="0" destOrd="0" parTransId="{8BA6B3C2-A568-4714-830A-22D4E023A392}" sibTransId="{D2CAC5FE-9B25-40BC-BEF6-F462CC698C7E}"/>
    <dgm:cxn modelId="{0C91231E-D865-4394-A1E3-0596F51851DC}" srcId="{960C786B-6BE2-426D-A86D-0EA4B173CF1C}" destId="{662E5024-C4CE-4792-91ED-6AB4F41F3E63}" srcOrd="0" destOrd="0" parTransId="{C886F23F-AE85-47C1-A2CF-DF973A85D0E8}" sibTransId="{C939E90A-3605-43A1-BF2B-8F55BEAD3A45}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264F7843-2EF1-45BD-8CCA-3A45833185C9}" srcId="{46D7ADEB-4EBC-48AA-B252-0E999CACE19E}" destId="{C85ADA24-906A-499A-8697-CEED6DFE2697}" srcOrd="2" destOrd="0" parTransId="{02A01DD4-897D-417D-A0C1-3F39AD788950}" sibTransId="{516BA939-B2AE-446B-B789-DA299FE04CEB}"/>
    <dgm:cxn modelId="{6B4ED94D-64F1-4E70-93CD-8BC27878A625}" srcId="{B80A4B83-FFED-4B04-9F30-68AAC2B8F30F}" destId="{86607F00-3511-4677-9D53-C8DC260F87D1}" srcOrd="2" destOrd="0" parTransId="{D0E26B67-5509-47CF-941D-AA7AAAD4909A}" sibTransId="{15BBCE8F-C2F5-417E-A8CF-421C98FD696F}"/>
    <dgm:cxn modelId="{7F942C7E-F969-4028-B447-AB3E3D1DE953}" type="presOf" srcId="{BF45216B-621D-43E8-B941-0C716979119E}" destId="{452CE0FC-9E3B-443B-9849-703CB5EE4298}" srcOrd="0" destOrd="1" presId="urn:microsoft.com/office/officeart/2005/8/layout/hierarchy3"/>
    <dgm:cxn modelId="{3984E7EE-CE64-47E1-9850-30226805251B}" type="presOf" srcId="{46D7ADEB-4EBC-48AA-B252-0E999CACE19E}" destId="{452CE0FC-9E3B-443B-9849-703CB5EE4298}" srcOrd="0" destOrd="0" presId="urn:microsoft.com/office/officeart/2005/8/layout/hierarchy3"/>
    <dgm:cxn modelId="{2EA8AD13-F8AE-43CC-927D-0140606102A0}" type="presOf" srcId="{D0E26B67-5509-47CF-941D-AA7AAAD4909A}" destId="{B0742844-41E0-4857-8720-1A37DDD3F0DE}" srcOrd="0" destOrd="0" presId="urn:microsoft.com/office/officeart/2005/8/layout/hierarchy3"/>
    <dgm:cxn modelId="{E0B78C49-B454-4B48-AFF3-6AE3200F8964}" type="presOf" srcId="{2CD4D837-2E2A-4547-B75D-BD984C04D437}" destId="{947F207B-8F60-4831-8C1E-BF99D642C383}" srcOrd="0" destOrd="0" presId="urn:microsoft.com/office/officeart/2005/8/layout/hierarchy3"/>
    <dgm:cxn modelId="{3F4D86A5-881A-411C-A3D6-EAEC61C6A843}" type="presOf" srcId="{2D29870A-A87B-4E8E-A267-1F26D2F25E30}" destId="{8CFCF823-9D18-4AD6-B806-AD9C1A8EA9CF}" srcOrd="0" destOrd="2" presId="urn:microsoft.com/office/officeart/2005/8/layout/hierarchy3"/>
    <dgm:cxn modelId="{6864749D-AD7F-4A2E-A4AF-BFC281CC005B}" srcId="{BF45216B-621D-43E8-B941-0C716979119E}" destId="{E51832F5-E775-4C30-830C-071F03DADBCA}" srcOrd="1" destOrd="0" parTransId="{0ED662E0-2320-4E4C-B2C3-6F5A9B256DC5}" sibTransId="{1CC799D3-BAF5-453B-BFD6-FDC092B24F89}"/>
    <dgm:cxn modelId="{EF0B5118-5494-4CFA-8024-0C826DF43118}" type="presOf" srcId="{A2DCFCFE-D9AC-4665-826E-1C4846D0E648}" destId="{8CFCF823-9D18-4AD6-B806-AD9C1A8EA9CF}" srcOrd="0" destOrd="1" presId="urn:microsoft.com/office/officeart/2005/8/layout/hierarchy3"/>
    <dgm:cxn modelId="{07DC74AA-6692-4E35-A612-7DD8C46A8C7A}" type="presOf" srcId="{525211B0-7A70-4463-9EA4-47CACF300F57}" destId="{452CE0FC-9E3B-443B-9849-703CB5EE4298}" srcOrd="0" destOrd="2" presId="urn:microsoft.com/office/officeart/2005/8/layout/hierarchy3"/>
    <dgm:cxn modelId="{3F282B27-A6CC-4011-B8A7-61745F0FA492}" srcId="{46D7ADEB-4EBC-48AA-B252-0E999CACE19E}" destId="{960C786B-6BE2-426D-A86D-0EA4B173CF1C}" srcOrd="1" destOrd="0" parTransId="{0CC8340E-D974-489B-8EF1-2E49D6308E24}" sibTransId="{229EBFA5-81F7-492A-B4E8-101AD8CA6C79}"/>
    <dgm:cxn modelId="{D1836B1B-F266-4668-AAB1-312DBBC91C3A}" type="presOf" srcId="{B80A4B83-FFED-4B04-9F30-68AAC2B8F30F}" destId="{EFD90FA1-B088-4BAB-BBEB-02D5A13C6611}" srcOrd="0" destOrd="0" presId="urn:microsoft.com/office/officeart/2005/8/layout/hierarchy3"/>
    <dgm:cxn modelId="{756F84AA-3CC6-417E-A7D9-A7B801025A2C}" srcId="{BF45216B-621D-43E8-B941-0C716979119E}" destId="{525211B0-7A70-4463-9EA4-47CACF300F57}" srcOrd="0" destOrd="0" parTransId="{8FC7FA19-8EF7-472B-9CAF-36F2CD4056A7}" sibTransId="{E1C1EADC-C09E-4C06-B375-461D345373A9}"/>
    <dgm:cxn modelId="{A6A515FB-D41E-440A-845D-10B4469D1FFD}" srcId="{33DF09D5-6CD4-4744-9EFE-27E6A7C1F753}" destId="{1BE30E0F-D8FE-4DA3-B429-0F87C994E5EF}" srcOrd="1" destOrd="0" parTransId="{ACEB6BA4-6077-4CCA-9516-396C9EECD901}" sibTransId="{37F36A5F-08FA-4478-B7CC-29FBA5A2DCBB}"/>
    <dgm:cxn modelId="{A275985E-3F9B-4225-8CD2-69092B1C156C}" type="presOf" srcId="{AA34D8E7-5E3A-4F55-96B9-0E7FE0D8F58E}" destId="{7DB1C70A-B3E1-4B06-A4D9-3122EE06F464}" srcOrd="1" destOrd="0" presId="urn:microsoft.com/office/officeart/2005/8/layout/hierarchy3"/>
    <dgm:cxn modelId="{34A31841-61AF-473F-9976-8147A40B471B}" srcId="{46D7ADEB-4EBC-48AA-B252-0E999CACE19E}" destId="{BF45216B-621D-43E8-B941-0C716979119E}" srcOrd="0" destOrd="0" parTransId="{20E7F65F-0B27-4158-B4FD-04FDA3073662}" sibTransId="{72E4CCC4-6085-4C7E-B46A-24AC405F543A}"/>
    <dgm:cxn modelId="{80835A0F-2D69-47B6-953D-F1F69E7794B7}" type="presOf" srcId="{CA9EF9F8-E1D9-4145-9D8A-158359FD4D56}" destId="{7A111DB5-5C86-47B4-A81C-ADA15C02F554}" srcOrd="0" destOrd="0" presId="urn:microsoft.com/office/officeart/2005/8/layout/hierarchy3"/>
    <dgm:cxn modelId="{C79A9268-CE92-4C52-8B89-5396B5079018}" type="presOf" srcId="{AA34D8E7-5E3A-4F55-96B9-0E7FE0D8F58E}" destId="{EC8AB36C-9859-4E2D-8855-B450B99C6090}" srcOrd="0" destOrd="0" presId="urn:microsoft.com/office/officeart/2005/8/layout/hierarchy3"/>
    <dgm:cxn modelId="{698BA134-2753-4E19-A478-D69865A3A96D}" type="presOf" srcId="{86B9C80A-A6DA-41DF-A8B2-3B09FB376D09}" destId="{B596E3C2-DBDD-4836-9705-44B750A7EC11}" srcOrd="0" destOrd="0" presId="urn:microsoft.com/office/officeart/2005/8/layout/hierarchy3"/>
    <dgm:cxn modelId="{24431C32-DBED-42F1-BD06-F6B19321972A}" srcId="{0AF88791-D3F7-49EB-A653-89CF4A88FD73}" destId="{B414C0C4-D883-478A-A105-D3F1195C0BE1}" srcOrd="1" destOrd="0" parTransId="{2CD4D837-2E2A-4547-B75D-BD984C04D437}" sibTransId="{537DC330-B44A-4C14-9949-2B43FA9474FF}"/>
    <dgm:cxn modelId="{50866D9A-9756-459F-8816-5F090755E52A}" srcId="{33DF09D5-6CD4-4744-9EFE-27E6A7C1F753}" destId="{34E8CF1C-6FC1-450E-8674-402E053D1D8A}" srcOrd="2" destOrd="0" parTransId="{86B9C80A-A6DA-41DF-A8B2-3B09FB376D09}" sibTransId="{A74FB17A-31D0-4B17-B332-4C1CF102A2F2}"/>
    <dgm:cxn modelId="{74C0F0CC-D688-4962-88F6-DC843F9EDE3F}" srcId="{8587FAFB-2E86-499E-BA70-CD9D0B3458BB}" destId="{0C387516-BF88-443D-A320-66ADDDEAD175}" srcOrd="3" destOrd="0" parTransId="{895023B0-4B9A-4C24-95E1-CE442A496D42}" sibTransId="{A185CC02-272E-40AD-8446-24ED80CFAA6A}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5B3541D1-B1D6-4C90-B307-C3C9BB1B7B6D}" type="presOf" srcId="{33DF09D5-6CD4-4744-9EFE-27E6A7C1F753}" destId="{84DE0A03-D4D8-4A76-9453-65761E016DF3}" srcOrd="0" destOrd="0" presId="urn:microsoft.com/office/officeart/2005/8/layout/hierarchy3"/>
    <dgm:cxn modelId="{7D47EE50-DF34-448F-872E-0B6FF2B4E9B8}" type="presOf" srcId="{E51832F5-E775-4C30-830C-071F03DADBCA}" destId="{452CE0FC-9E3B-443B-9849-703CB5EE4298}" srcOrd="0" destOrd="3" presId="urn:microsoft.com/office/officeart/2005/8/layout/hierarchy3"/>
    <dgm:cxn modelId="{58FF26F1-77F3-4A2B-AA06-A45FC3E8C854}" srcId="{D9C825A8-62E4-49C1-B98B-3DA28F846C29}" destId="{0AF88791-D3F7-49EB-A653-89CF4A88FD73}" srcOrd="1" destOrd="0" parTransId="{BBB1E5BC-5FA0-4814-8D92-46C6D29B9F9E}" sibTransId="{45D9D2FB-FB36-4FB4-8AFE-2E303955E331}"/>
    <dgm:cxn modelId="{DB600BC9-520D-467C-84BC-483A1BC0C25A}" srcId="{8587FAFB-2E86-499E-BA70-CD9D0B3458BB}" destId="{A2DCFCFE-D9AC-4665-826E-1C4846D0E648}" srcOrd="0" destOrd="0" parTransId="{DF99ABCB-0BCC-415F-9550-0DC523BB1575}" sibTransId="{63EA410D-B7E0-4EB3-8F7F-2EE2B7D7555D}"/>
    <dgm:cxn modelId="{2BD5C46E-CAE3-4F37-A470-850C0EAAB159}" type="presOf" srcId="{14840FCD-7A56-45FA-883B-F982C0B595B4}" destId="{AF87FD0D-256A-493B-8703-6163E8414897}" srcOrd="0" destOrd="0" presId="urn:microsoft.com/office/officeart/2005/8/layout/hierarchy3"/>
    <dgm:cxn modelId="{7FFAD4AC-79F7-45A8-A7C8-6C97447E4398}" type="presOf" srcId="{FC3FC35F-B0E3-43CA-A072-AAAD91310CA1}" destId="{A337BA55-BDC4-4F34-AE47-E319BDFBEE14}" srcOrd="0" destOrd="0" presId="urn:microsoft.com/office/officeart/2005/8/layout/hierarchy3"/>
    <dgm:cxn modelId="{7777B2BA-CD85-43B4-86ED-8D862CA1694F}" type="presOf" srcId="{B80A4B83-FFED-4B04-9F30-68AAC2B8F30F}" destId="{285D92BE-AC12-4A2F-89F4-DD5E2A50BD68}" srcOrd="1" destOrd="0" presId="urn:microsoft.com/office/officeart/2005/8/layout/hierarchy3"/>
    <dgm:cxn modelId="{B0174CAA-1C7F-4ACA-9B4B-B2C80B5800F7}" type="presOf" srcId="{20E6CA8F-3D2B-4581-9B51-2809B549D4ED}" destId="{A8309E48-E19A-4C7E-88EC-33FC0070994C}" srcOrd="0" destOrd="1" presId="urn:microsoft.com/office/officeart/2005/8/layout/hierarchy3"/>
    <dgm:cxn modelId="{6894BB66-2E35-4ACF-BC2A-77B9CCAC798D}" type="presParOf" srcId="{4CACF6ED-F22D-472D-A3EC-B34905D93D68}" destId="{D14E44EA-E580-45D1-90B6-9CFFF16500AA}" srcOrd="0" destOrd="0" presId="urn:microsoft.com/office/officeart/2005/8/layout/hierarchy3"/>
    <dgm:cxn modelId="{B5212DA9-F93F-4B7D-8003-7105723E91FD}" type="presParOf" srcId="{D14E44EA-E580-45D1-90B6-9CFFF16500AA}" destId="{000691C6-D78A-472E-BBB4-64B7715BF307}" srcOrd="0" destOrd="0" presId="urn:microsoft.com/office/officeart/2005/8/layout/hierarchy3"/>
    <dgm:cxn modelId="{353D6DA0-ECD2-4D56-B277-CE745DC85DCB}" type="presParOf" srcId="{000691C6-D78A-472E-BBB4-64B7715BF307}" destId="{EFD90FA1-B088-4BAB-BBEB-02D5A13C6611}" srcOrd="0" destOrd="0" presId="urn:microsoft.com/office/officeart/2005/8/layout/hierarchy3"/>
    <dgm:cxn modelId="{0B487BCB-6A8A-4C0D-90F9-7E0F2127D82C}" type="presParOf" srcId="{000691C6-D78A-472E-BBB4-64B7715BF307}" destId="{285D92BE-AC12-4A2F-89F4-DD5E2A50BD68}" srcOrd="1" destOrd="0" presId="urn:microsoft.com/office/officeart/2005/8/layout/hierarchy3"/>
    <dgm:cxn modelId="{5DE6FAF3-BDCA-450C-BFB0-43AFFAFD02E2}" type="presParOf" srcId="{D14E44EA-E580-45D1-90B6-9CFFF16500AA}" destId="{0359855A-40B7-46A2-BC6C-F7933BEC239A}" srcOrd="1" destOrd="0" presId="urn:microsoft.com/office/officeart/2005/8/layout/hierarchy3"/>
    <dgm:cxn modelId="{A3967EE2-DD35-4A4E-B45E-75DC695E5828}" type="presParOf" srcId="{0359855A-40B7-46A2-BC6C-F7933BEC239A}" destId="{81E2AB9E-4156-4DA4-B7E1-4900D7C5A771}" srcOrd="0" destOrd="0" presId="urn:microsoft.com/office/officeart/2005/8/layout/hierarchy3"/>
    <dgm:cxn modelId="{65BFEBCF-8097-4451-9E9D-4EFF4E847E25}" type="presParOf" srcId="{0359855A-40B7-46A2-BC6C-F7933BEC239A}" destId="{AF87FD0D-256A-493B-8703-6163E8414897}" srcOrd="1" destOrd="0" presId="urn:microsoft.com/office/officeart/2005/8/layout/hierarchy3"/>
    <dgm:cxn modelId="{2D98C0DB-F138-4F57-8A92-CBC24DA97F88}" type="presParOf" srcId="{0359855A-40B7-46A2-BC6C-F7933BEC239A}" destId="{931C4A3F-0D17-4B5A-B5F1-F7BCFC68AD85}" srcOrd="2" destOrd="0" presId="urn:microsoft.com/office/officeart/2005/8/layout/hierarchy3"/>
    <dgm:cxn modelId="{A43CCB76-6373-4FC4-BEF0-69DB93189B6D}" type="presParOf" srcId="{0359855A-40B7-46A2-BC6C-F7933BEC239A}" destId="{A8309E48-E19A-4C7E-88EC-33FC0070994C}" srcOrd="3" destOrd="0" presId="urn:microsoft.com/office/officeart/2005/8/layout/hierarchy3"/>
    <dgm:cxn modelId="{F427BFE2-922C-4977-822D-39DE3447BF86}" type="presParOf" srcId="{0359855A-40B7-46A2-BC6C-F7933BEC239A}" destId="{B0742844-41E0-4857-8720-1A37DDD3F0DE}" srcOrd="4" destOrd="0" presId="urn:microsoft.com/office/officeart/2005/8/layout/hierarchy3"/>
    <dgm:cxn modelId="{32B9E0FF-51E0-4487-AB20-6EBDDA96461B}" type="presParOf" srcId="{0359855A-40B7-46A2-BC6C-F7933BEC239A}" destId="{7E9A1E4A-6CB4-4DB7-9773-D85CD9AAFE45}" srcOrd="5" destOrd="0" presId="urn:microsoft.com/office/officeart/2005/8/layout/hierarchy3"/>
    <dgm:cxn modelId="{13DFED06-E387-4AC7-B2D2-2928FD415258}" type="presParOf" srcId="{4CACF6ED-F22D-472D-A3EC-B34905D93D68}" destId="{0123EBF4-A24D-452D-A1E9-8603F7E0F5FA}" srcOrd="1" destOrd="0" presId="urn:microsoft.com/office/officeart/2005/8/layout/hierarchy3"/>
    <dgm:cxn modelId="{D5EC8A88-D5DB-4575-A26D-267D11564BF8}" type="presParOf" srcId="{0123EBF4-A24D-452D-A1E9-8603F7E0F5FA}" destId="{34702DB5-AF86-4394-8ED7-A165CC1FA7BE}" srcOrd="0" destOrd="0" presId="urn:microsoft.com/office/officeart/2005/8/layout/hierarchy3"/>
    <dgm:cxn modelId="{80A3D943-C22F-4DF6-A02A-3C25DF9102FC}" type="presParOf" srcId="{34702DB5-AF86-4394-8ED7-A165CC1FA7BE}" destId="{AA1E2549-CE24-4DBF-A543-327C5D3C348B}" srcOrd="0" destOrd="0" presId="urn:microsoft.com/office/officeart/2005/8/layout/hierarchy3"/>
    <dgm:cxn modelId="{93A67AAB-7122-4172-93A7-3080009426B7}" type="presParOf" srcId="{34702DB5-AF86-4394-8ED7-A165CC1FA7BE}" destId="{5E62B24C-6EF7-4B4D-9223-C3B30435CD27}" srcOrd="1" destOrd="0" presId="urn:microsoft.com/office/officeart/2005/8/layout/hierarchy3"/>
    <dgm:cxn modelId="{A4FB9C5E-09AD-4114-9E19-EB2FEA5A5443}" type="presParOf" srcId="{0123EBF4-A24D-452D-A1E9-8603F7E0F5FA}" destId="{32939C59-B2F4-4019-976F-69F7E1C84D7F}" srcOrd="1" destOrd="0" presId="urn:microsoft.com/office/officeart/2005/8/layout/hierarchy3"/>
    <dgm:cxn modelId="{699A680C-553F-42E1-B602-E54BE068BA0A}" type="presParOf" srcId="{32939C59-B2F4-4019-976F-69F7E1C84D7F}" destId="{6C1FD32B-FFC2-48D4-ACAC-332FAAFB3897}" srcOrd="0" destOrd="0" presId="urn:microsoft.com/office/officeart/2005/8/layout/hierarchy3"/>
    <dgm:cxn modelId="{6F0F6B92-BB7D-4DEF-8539-D37B8463BD85}" type="presParOf" srcId="{32939C59-B2F4-4019-976F-69F7E1C84D7F}" destId="{7111ADA9-7EF0-4CC5-ADD6-7E748A3877A8}" srcOrd="1" destOrd="0" presId="urn:microsoft.com/office/officeart/2005/8/layout/hierarchy3"/>
    <dgm:cxn modelId="{EFC9B61E-9934-4BBC-BB41-BF63816EC035}" type="presParOf" srcId="{32939C59-B2F4-4019-976F-69F7E1C84D7F}" destId="{947F207B-8F60-4831-8C1E-BF99D642C383}" srcOrd="2" destOrd="0" presId="urn:microsoft.com/office/officeart/2005/8/layout/hierarchy3"/>
    <dgm:cxn modelId="{243B8360-7CC4-441D-961B-2BFD10CA440C}" type="presParOf" srcId="{32939C59-B2F4-4019-976F-69F7E1C84D7F}" destId="{5D84799A-7D3E-4000-AE6A-B6448C162A3C}" srcOrd="3" destOrd="0" presId="urn:microsoft.com/office/officeart/2005/8/layout/hierarchy3"/>
    <dgm:cxn modelId="{BFA94B60-2BC8-4B05-AABF-885594329EA5}" type="presParOf" srcId="{32939C59-B2F4-4019-976F-69F7E1C84D7F}" destId="{7A111DB5-5C86-47B4-A81C-ADA15C02F554}" srcOrd="4" destOrd="0" presId="urn:microsoft.com/office/officeart/2005/8/layout/hierarchy3"/>
    <dgm:cxn modelId="{C8E41457-DA2E-499F-8CF3-4AF6DC609B0F}" type="presParOf" srcId="{32939C59-B2F4-4019-976F-69F7E1C84D7F}" destId="{8CFCF823-9D18-4AD6-B806-AD9C1A8EA9CF}" srcOrd="5" destOrd="0" presId="urn:microsoft.com/office/officeart/2005/8/layout/hierarchy3"/>
    <dgm:cxn modelId="{2A27DD0E-5581-4C46-A4C9-357F33532EFB}" type="presParOf" srcId="{4CACF6ED-F22D-472D-A3EC-B34905D93D68}" destId="{E77F8E6C-4C26-4D1F-8F56-D5F4EF72279F}" srcOrd="2" destOrd="0" presId="urn:microsoft.com/office/officeart/2005/8/layout/hierarchy3"/>
    <dgm:cxn modelId="{5C4A607D-6610-441D-AD32-6EAD96E12913}" type="presParOf" srcId="{E77F8E6C-4C26-4D1F-8F56-D5F4EF72279F}" destId="{72F5CCA0-646B-4A2E-A402-2E989AC41F08}" srcOrd="0" destOrd="0" presId="urn:microsoft.com/office/officeart/2005/8/layout/hierarchy3"/>
    <dgm:cxn modelId="{65F2A26A-7185-4D53-AAE5-1C357D274950}" type="presParOf" srcId="{72F5CCA0-646B-4A2E-A402-2E989AC41F08}" destId="{84DE0A03-D4D8-4A76-9453-65761E016DF3}" srcOrd="0" destOrd="0" presId="urn:microsoft.com/office/officeart/2005/8/layout/hierarchy3"/>
    <dgm:cxn modelId="{DD628615-B513-4C55-8ED7-7D978319C0EE}" type="presParOf" srcId="{72F5CCA0-646B-4A2E-A402-2E989AC41F08}" destId="{7C93530B-8338-477F-8100-DDC3AFDF6BF2}" srcOrd="1" destOrd="0" presId="urn:microsoft.com/office/officeart/2005/8/layout/hierarchy3"/>
    <dgm:cxn modelId="{BA15EDE1-BCAB-490B-B84A-C8FAACF08DD0}" type="presParOf" srcId="{E77F8E6C-4C26-4D1F-8F56-D5F4EF72279F}" destId="{8C6CC8C0-4C80-4DCC-8D55-4316FD049E6E}" srcOrd="1" destOrd="0" presId="urn:microsoft.com/office/officeart/2005/8/layout/hierarchy3"/>
    <dgm:cxn modelId="{6573C1B2-3C6C-4DBD-B97F-D3A306BF392B}" type="presParOf" srcId="{8C6CC8C0-4C80-4DCC-8D55-4316FD049E6E}" destId="{42FBD034-99FF-4B45-8062-1216D825B2FE}" srcOrd="0" destOrd="0" presId="urn:microsoft.com/office/officeart/2005/8/layout/hierarchy3"/>
    <dgm:cxn modelId="{C19C13F9-5754-4120-BEF6-43936C132245}" type="presParOf" srcId="{8C6CC8C0-4C80-4DCC-8D55-4316FD049E6E}" destId="{7E469B9E-D93B-41E8-902C-64FC288BCDCC}" srcOrd="1" destOrd="0" presId="urn:microsoft.com/office/officeart/2005/8/layout/hierarchy3"/>
    <dgm:cxn modelId="{8F6D346E-0D27-4476-85EA-795B9C6AFF40}" type="presParOf" srcId="{8C6CC8C0-4C80-4DCC-8D55-4316FD049E6E}" destId="{36707016-E1D4-4C8B-8ECB-E8381C058DCD}" srcOrd="2" destOrd="0" presId="urn:microsoft.com/office/officeart/2005/8/layout/hierarchy3"/>
    <dgm:cxn modelId="{3DD54FDD-23FF-484A-BB60-FB151A0AE953}" type="presParOf" srcId="{8C6CC8C0-4C80-4DCC-8D55-4316FD049E6E}" destId="{29028AE4-D30D-428A-BB9D-4F96783A2EC4}" srcOrd="3" destOrd="0" presId="urn:microsoft.com/office/officeart/2005/8/layout/hierarchy3"/>
    <dgm:cxn modelId="{400C44D7-9581-409A-869C-821FC657501B}" type="presParOf" srcId="{8C6CC8C0-4C80-4DCC-8D55-4316FD049E6E}" destId="{B596E3C2-DBDD-4836-9705-44B750A7EC11}" srcOrd="4" destOrd="0" presId="urn:microsoft.com/office/officeart/2005/8/layout/hierarchy3"/>
    <dgm:cxn modelId="{32EF0CF6-E8C5-4359-9B9C-DD10FE2590A0}" type="presParOf" srcId="{8C6CC8C0-4C80-4DCC-8D55-4316FD049E6E}" destId="{55015165-1CDD-4150-9378-E38505B9396D}" srcOrd="5" destOrd="0" presId="urn:microsoft.com/office/officeart/2005/8/layout/hierarchy3"/>
    <dgm:cxn modelId="{593E4284-FF95-48C9-97D0-8AA309B53C75}" type="presParOf" srcId="{4CACF6ED-F22D-472D-A3EC-B34905D93D68}" destId="{18BAA225-4070-4BC7-B521-5E32586E0081}" srcOrd="3" destOrd="0" presId="urn:microsoft.com/office/officeart/2005/8/layout/hierarchy3"/>
    <dgm:cxn modelId="{43CB9875-EA9F-4C73-B3AD-C70F2D880149}" type="presParOf" srcId="{18BAA225-4070-4BC7-B521-5E32586E0081}" destId="{EAFA0A41-82CD-4CCF-9D8D-45FFA40CFF8D}" srcOrd="0" destOrd="0" presId="urn:microsoft.com/office/officeart/2005/8/layout/hierarchy3"/>
    <dgm:cxn modelId="{B43046E7-BF96-4B42-BAEB-E91719996D2B}" type="presParOf" srcId="{EAFA0A41-82CD-4CCF-9D8D-45FFA40CFF8D}" destId="{EC8AB36C-9859-4E2D-8855-B450B99C6090}" srcOrd="0" destOrd="0" presId="urn:microsoft.com/office/officeart/2005/8/layout/hierarchy3"/>
    <dgm:cxn modelId="{5D100ADF-F999-48C1-B23C-9D4143467B24}" type="presParOf" srcId="{EAFA0A41-82CD-4CCF-9D8D-45FFA40CFF8D}" destId="{7DB1C70A-B3E1-4B06-A4D9-3122EE06F464}" srcOrd="1" destOrd="0" presId="urn:microsoft.com/office/officeart/2005/8/layout/hierarchy3"/>
    <dgm:cxn modelId="{264438E7-6E8F-413C-8900-56F7895FEAA7}" type="presParOf" srcId="{18BAA225-4070-4BC7-B521-5E32586E0081}" destId="{433801B1-05B7-4534-9133-4F783E73F322}" srcOrd="1" destOrd="0" presId="urn:microsoft.com/office/officeart/2005/8/layout/hierarchy3"/>
    <dgm:cxn modelId="{D8C29606-42E1-41DE-9F6D-2D3244B8423F}" type="presParOf" srcId="{433801B1-05B7-4534-9133-4F783E73F322}" destId="{674E3374-AF8E-4861-B674-679980FB9617}" srcOrd="0" destOrd="0" presId="urn:microsoft.com/office/officeart/2005/8/layout/hierarchy3"/>
    <dgm:cxn modelId="{FDF8F21C-A65A-4310-9580-BC90003F033D}" type="presParOf" srcId="{433801B1-05B7-4534-9133-4F783E73F322}" destId="{A337BA55-BDC4-4F34-AE47-E319BDFBEE14}" srcOrd="1" destOrd="0" presId="urn:microsoft.com/office/officeart/2005/8/layout/hierarchy3"/>
    <dgm:cxn modelId="{6B55CC0D-DE10-4833-9468-9BB92EB78DCC}" type="presParOf" srcId="{433801B1-05B7-4534-9133-4F783E73F322}" destId="{63F41E19-AB9C-4A25-B587-503C228669DD}" srcOrd="2" destOrd="0" presId="urn:microsoft.com/office/officeart/2005/8/layout/hierarchy3"/>
    <dgm:cxn modelId="{721E5474-9FE1-4157-A1EF-17A4409CFD7E}" type="presParOf" srcId="{433801B1-05B7-4534-9133-4F783E73F322}" destId="{EE392FF4-30FF-48ED-BF7C-9461887D1A0F}" srcOrd="3" destOrd="0" presId="urn:microsoft.com/office/officeart/2005/8/layout/hierarchy3"/>
    <dgm:cxn modelId="{35D47DCC-F750-474D-BE09-747DC8D24458}" type="presParOf" srcId="{433801B1-05B7-4534-9133-4F783E73F322}" destId="{8B229D03-BA43-4FD0-B80D-D901084E7D6E}" srcOrd="4" destOrd="0" presId="urn:microsoft.com/office/officeart/2005/8/layout/hierarchy3"/>
    <dgm:cxn modelId="{E34A4C08-AEC1-402C-AD5F-134C3055503B}" type="presParOf" srcId="{433801B1-05B7-4534-9133-4F783E73F322}" destId="{452CE0FC-9E3B-443B-9849-703CB5EE4298}" srcOrd="5" destOrd="0" presId="urn:microsoft.com/office/officeart/2005/8/layout/hierarchy3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C825A8-62E4-49C1-B98B-3DA28F846C29}" type="doc">
      <dgm:prSet loTypeId="urn:microsoft.com/office/officeart/2005/8/layout/orgChart1" loCatId="hierarchy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B80A4B83-FFED-4B04-9F30-68AAC2B8F3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gm:t>
    </dgm:pt>
    <dgm:pt modelId="{0A352196-34FA-4A7C-95D9-490BCEF8A4A4}" type="par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4290F1-9750-4A01-AE5B-AE22D0DDD94B}" type="sibTrans" cxnId="{EE36952F-534F-4A09-B540-3295C546AEC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4840FCD-7A56-45FA-883B-F982C0B595B4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gm:t>
    </dgm:pt>
    <dgm:pt modelId="{EE7A18D0-6403-4D98-B8A9-B47B1B0868AB}" type="par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29EC4A-E074-4BAA-8390-9C9A7D55CA40}" type="sibTrans" cxnId="{C56EB532-D5B7-402E-A1CD-2DEBB7B2C146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CA057A5-E7FC-4E08-A9BF-213E1465D6B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gm:t>
    </dgm:pt>
    <dgm:pt modelId="{2D8ADF68-A98B-4086-94B3-66564A075CAC}" type="par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FE063DD-F0AD-4C20-A72E-876147FE6EAD}" type="sibTrans" cxnId="{A7B5A9EF-3FAA-4385-8560-0E88C0DFFF6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EE97D6D-27F7-47C5-AB3E-AAD1552A0587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gm:t>
    </dgm:pt>
    <dgm:pt modelId="{D12534C4-538C-446B-87F3-7666DC40B873}" type="par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25117C-837B-4A31-A6FD-0F6977AD72A9}" type="sibTrans" cxnId="{2AB45462-FABD-4D5C-BCFA-11EBF1970CFC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197EC1A-AE4A-468B-BDAC-EE9B691B3B85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gm:t>
    </dgm:pt>
    <dgm:pt modelId="{DC82A026-F68E-458E-B97E-850205A4FAF4}" type="par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1665483-3811-400A-8F11-F7140C2E4F8B}" type="sibTrans" cxnId="{AF446953-A557-4E28-B9CC-04A62D10C20A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5AE62AE-9623-44E6-8214-75C6DC444319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gm:t>
    </dgm:pt>
    <dgm:pt modelId="{7DA13E9A-5F49-4BDD-97C0-1039487D386E}" type="par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337BA33-4550-44ED-ADBA-92B7F86D93E1}" type="sibTrans" cxnId="{F3A46801-B840-4199-BCE5-CA135784407D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BCA507-3BFE-4C89-9629-DE3E228BAF63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gm:t>
    </dgm:pt>
    <dgm:pt modelId="{B76FD1DB-8980-49E3-A592-FB5112B9FA1C}" type="par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D0240E8-4EA0-4009-9F20-ACA0E6C88EEA}" type="sibTrans" cxnId="{E1E345F3-AFD0-423B-8BCD-F029EF1F3405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A4930BE-12D3-4785-B53B-F7077C681DF8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gm:t>
    </dgm:pt>
    <dgm:pt modelId="{96950D85-D750-4B27-B4A5-9EB674424B0B}" type="par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D91E073-E2B8-49A1-826C-B9046C2B9473}" type="sibTrans" cxnId="{5F9A26A1-0AE3-46EB-A44C-ECDAE5188544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BF9C1DC-693B-46B8-93E0-CE49C81E1CE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gm:t>
    </dgm:pt>
    <dgm:pt modelId="{F402D614-7FE5-436C-81E3-BE30500FA4BE}" type="par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9330A43-2FD8-45A9-8FDA-0800B153B6E8}" type="sibTrans" cxnId="{D662B5E0-05A5-4BD1-A638-5593DFE9D858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C058F8B-39DB-41DF-943F-C30E133B18BA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gm:t>
    </dgm:pt>
    <dgm:pt modelId="{9B83638D-73E3-4CBB-A249-4487507A3F98}" type="par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5CFB390-0348-4E72-87CF-4D70D5B33851}" type="sibTrans" cxnId="{D5616129-51B0-4D0C-B744-23C1007E4F3E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37EB78C-FE87-4526-BF6B-3D2D28B3520F}">
      <dgm:prSet phldrT="[Texto]"/>
      <dgm:spPr/>
      <dgm:t>
        <a:bodyPr/>
        <a:lstStyle/>
        <a:p>
          <a:r>
            <a:rPr lang="pt-BR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gm:t>
    </dgm:pt>
    <dgm:pt modelId="{9ED87FDF-2BE9-4911-9702-88FCAD1E113B}" type="par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753C08D-2304-4857-BCD2-9FE1F1DBF115}" type="sibTrans" cxnId="{A6251F49-67D3-4C17-92BD-7F846A8B9717}">
      <dgm:prSet/>
      <dgm:spPr/>
      <dgm:t>
        <a:bodyPr/>
        <a:lstStyle/>
        <a:p>
          <a:endParaRPr lang="pt-BR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BBED3EF-8C67-4034-92A2-59D473B1AE53}" type="pres">
      <dgm:prSet presAssocID="{D9C825A8-62E4-49C1-B98B-3DA28F846C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862D8DC7-818D-44EB-9429-2F3367732D6C}" type="pres">
      <dgm:prSet presAssocID="{B80A4B83-FFED-4B04-9F30-68AAC2B8F30F}" presName="hierRoot1" presStyleCnt="0">
        <dgm:presLayoutVars>
          <dgm:hierBranch val="init"/>
        </dgm:presLayoutVars>
      </dgm:prSet>
      <dgm:spPr/>
    </dgm:pt>
    <dgm:pt modelId="{290333D1-9E4B-4D8C-B57C-A3632C5E62E1}" type="pres">
      <dgm:prSet presAssocID="{B80A4B83-FFED-4B04-9F30-68AAC2B8F30F}" presName="rootComposite1" presStyleCnt="0"/>
      <dgm:spPr/>
    </dgm:pt>
    <dgm:pt modelId="{C3FDB1B2-7104-4684-8B36-C79CCEC24CDC}" type="pres">
      <dgm:prSet presAssocID="{B80A4B83-FFED-4B04-9F30-68AAC2B8F30F}" presName="rootText1" presStyleLbl="node0" presStyleIdx="0" presStyleCnt="1" custLinFactY="-130498" custLinFactNeighborX="1776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F451522-BD42-479F-9808-7A9A438A42F8}" type="pres">
      <dgm:prSet presAssocID="{B80A4B83-FFED-4B04-9F30-68AAC2B8F30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4DE8D34F-1FB5-4794-8B1B-C146C39438F2}" type="pres">
      <dgm:prSet presAssocID="{B80A4B83-FFED-4B04-9F30-68AAC2B8F30F}" presName="hierChild2" presStyleCnt="0"/>
      <dgm:spPr/>
    </dgm:pt>
    <dgm:pt modelId="{80A7283F-92A1-47D2-96AB-A4FDCC284386}" type="pres">
      <dgm:prSet presAssocID="{EE7A18D0-6403-4D98-B8A9-B47B1B0868AB}" presName="Name37" presStyleLbl="parChTrans1D2" presStyleIdx="0" presStyleCnt="2"/>
      <dgm:spPr/>
      <dgm:t>
        <a:bodyPr/>
        <a:lstStyle/>
        <a:p>
          <a:endParaRPr lang="pt-BR"/>
        </a:p>
      </dgm:t>
    </dgm:pt>
    <dgm:pt modelId="{9D1CCF9A-EADD-4E84-BAD1-9680C0D6C13D}" type="pres">
      <dgm:prSet presAssocID="{14840FCD-7A56-45FA-883B-F982C0B595B4}" presName="hierRoot2" presStyleCnt="0">
        <dgm:presLayoutVars>
          <dgm:hierBranch val="init"/>
        </dgm:presLayoutVars>
      </dgm:prSet>
      <dgm:spPr/>
    </dgm:pt>
    <dgm:pt modelId="{0E5E8A75-EDAF-4F9E-A54F-2A41F2E45E07}" type="pres">
      <dgm:prSet presAssocID="{14840FCD-7A56-45FA-883B-F982C0B595B4}" presName="rootComposite" presStyleCnt="0"/>
      <dgm:spPr/>
    </dgm:pt>
    <dgm:pt modelId="{0D1F9A39-F548-4CCB-B541-EC1E5593D5A3}" type="pres">
      <dgm:prSet presAssocID="{14840FCD-7A56-45FA-883B-F982C0B595B4}" presName="rootText" presStyleLbl="node2" presStyleIdx="0" presStyleCnt="2" custLinFactNeighborX="-32372" custLinFactNeighborY="-8888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934361-97E2-44DD-B7DB-5538D70DFCC5}" type="pres">
      <dgm:prSet presAssocID="{14840FCD-7A56-45FA-883B-F982C0B595B4}" presName="rootConnector" presStyleLbl="node2" presStyleIdx="0" presStyleCnt="2"/>
      <dgm:spPr/>
      <dgm:t>
        <a:bodyPr/>
        <a:lstStyle/>
        <a:p>
          <a:endParaRPr lang="pt-BR"/>
        </a:p>
      </dgm:t>
    </dgm:pt>
    <dgm:pt modelId="{2B5244D4-2429-4CA2-B6CF-45525B33EF0F}" type="pres">
      <dgm:prSet presAssocID="{14840FCD-7A56-45FA-883B-F982C0B595B4}" presName="hierChild4" presStyleCnt="0"/>
      <dgm:spPr/>
    </dgm:pt>
    <dgm:pt modelId="{01AE3941-8D2D-49C4-916B-EDB68EF7E3F1}" type="pres">
      <dgm:prSet presAssocID="{14840FCD-7A56-45FA-883B-F982C0B595B4}" presName="hierChild5" presStyleCnt="0"/>
      <dgm:spPr/>
    </dgm:pt>
    <dgm:pt modelId="{2736F7F6-7D37-4D8A-82FE-E369914BCFA0}" type="pres">
      <dgm:prSet presAssocID="{2D8ADF68-A98B-4086-94B3-66564A075CAC}" presName="Name37" presStyleLbl="parChTrans1D2" presStyleIdx="1" presStyleCnt="2"/>
      <dgm:spPr/>
      <dgm:t>
        <a:bodyPr/>
        <a:lstStyle/>
        <a:p>
          <a:endParaRPr lang="pt-BR"/>
        </a:p>
      </dgm:t>
    </dgm:pt>
    <dgm:pt modelId="{4310DD67-DC08-4ED0-BEB4-2FEF5481619A}" type="pres">
      <dgm:prSet presAssocID="{7CA057A5-E7FC-4E08-A9BF-213E1465D6B7}" presName="hierRoot2" presStyleCnt="0">
        <dgm:presLayoutVars>
          <dgm:hierBranch val="init"/>
        </dgm:presLayoutVars>
      </dgm:prSet>
      <dgm:spPr/>
    </dgm:pt>
    <dgm:pt modelId="{5ED4B99E-722C-400A-8935-2415B9BD637F}" type="pres">
      <dgm:prSet presAssocID="{7CA057A5-E7FC-4E08-A9BF-213E1465D6B7}" presName="rootComposite" presStyleCnt="0"/>
      <dgm:spPr/>
    </dgm:pt>
    <dgm:pt modelId="{8CAEFE12-C8B4-4674-9B13-AB0501496E4D}" type="pres">
      <dgm:prSet presAssocID="{7CA057A5-E7FC-4E08-A9BF-213E1465D6B7}" presName="rootText" presStyleLbl="node2" presStyleIdx="1" presStyleCnt="2" custLinFactNeighborX="2422" custLinFactNeighborY="-8867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304D43-0C85-4AB2-83E1-B5DEE35CDEFB}" type="pres">
      <dgm:prSet presAssocID="{7CA057A5-E7FC-4E08-A9BF-213E1465D6B7}" presName="rootConnector" presStyleLbl="node2" presStyleIdx="1" presStyleCnt="2"/>
      <dgm:spPr/>
      <dgm:t>
        <a:bodyPr/>
        <a:lstStyle/>
        <a:p>
          <a:endParaRPr lang="pt-BR"/>
        </a:p>
      </dgm:t>
    </dgm:pt>
    <dgm:pt modelId="{5FAB4ACF-6150-4E39-B31C-6BE2CA5F35CB}" type="pres">
      <dgm:prSet presAssocID="{7CA057A5-E7FC-4E08-A9BF-213E1465D6B7}" presName="hierChild4" presStyleCnt="0"/>
      <dgm:spPr/>
    </dgm:pt>
    <dgm:pt modelId="{CB36D129-3681-441B-BBE8-8DA8D6DEBF96}" type="pres">
      <dgm:prSet presAssocID="{F402D614-7FE5-436C-81E3-BE30500FA4BE}" presName="Name37" presStyleLbl="parChTrans1D3" presStyleIdx="0" presStyleCnt="6"/>
      <dgm:spPr/>
      <dgm:t>
        <a:bodyPr/>
        <a:lstStyle/>
        <a:p>
          <a:endParaRPr lang="pt-BR"/>
        </a:p>
      </dgm:t>
    </dgm:pt>
    <dgm:pt modelId="{7E226A6F-3F74-437A-B1B8-1A0A77ED6E94}" type="pres">
      <dgm:prSet presAssocID="{2BF9C1DC-693B-46B8-93E0-CE49C81E1CEA}" presName="hierRoot2" presStyleCnt="0">
        <dgm:presLayoutVars>
          <dgm:hierBranch val="init"/>
        </dgm:presLayoutVars>
      </dgm:prSet>
      <dgm:spPr/>
    </dgm:pt>
    <dgm:pt modelId="{8A23C9F7-B82E-43D2-BC2B-2853C57D7BE5}" type="pres">
      <dgm:prSet presAssocID="{2BF9C1DC-693B-46B8-93E0-CE49C81E1CEA}" presName="rootComposite" presStyleCnt="0"/>
      <dgm:spPr/>
    </dgm:pt>
    <dgm:pt modelId="{21A8D864-61AE-4752-B5C5-A29C0F8E58ED}" type="pres">
      <dgm:prSet presAssocID="{2BF9C1DC-693B-46B8-93E0-CE49C81E1CEA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FF0A01-98FB-4282-8676-FBB752F976F8}" type="pres">
      <dgm:prSet presAssocID="{2BF9C1DC-693B-46B8-93E0-CE49C81E1CEA}" presName="rootConnector" presStyleLbl="node3" presStyleIdx="0" presStyleCnt="6"/>
      <dgm:spPr/>
      <dgm:t>
        <a:bodyPr/>
        <a:lstStyle/>
        <a:p>
          <a:endParaRPr lang="pt-BR"/>
        </a:p>
      </dgm:t>
    </dgm:pt>
    <dgm:pt modelId="{838064E6-C1AC-4945-9DCD-82226F188E53}" type="pres">
      <dgm:prSet presAssocID="{2BF9C1DC-693B-46B8-93E0-CE49C81E1CEA}" presName="hierChild4" presStyleCnt="0"/>
      <dgm:spPr/>
    </dgm:pt>
    <dgm:pt modelId="{83730E72-6BB7-4190-999A-C4DE6BFA25B3}" type="pres">
      <dgm:prSet presAssocID="{2BF9C1DC-693B-46B8-93E0-CE49C81E1CEA}" presName="hierChild5" presStyleCnt="0"/>
      <dgm:spPr/>
    </dgm:pt>
    <dgm:pt modelId="{50768F43-A570-47C8-A0E2-056FD51ED91C}" type="pres">
      <dgm:prSet presAssocID="{D12534C4-538C-446B-87F3-7666DC40B873}" presName="Name37" presStyleLbl="parChTrans1D3" presStyleIdx="1" presStyleCnt="6"/>
      <dgm:spPr/>
      <dgm:t>
        <a:bodyPr/>
        <a:lstStyle/>
        <a:p>
          <a:endParaRPr lang="pt-BR"/>
        </a:p>
      </dgm:t>
    </dgm:pt>
    <dgm:pt modelId="{72544E8E-C8F6-4755-9F76-E611B0D440E4}" type="pres">
      <dgm:prSet presAssocID="{CEE97D6D-27F7-47C5-AB3E-AAD1552A0587}" presName="hierRoot2" presStyleCnt="0">
        <dgm:presLayoutVars>
          <dgm:hierBranch val="init"/>
        </dgm:presLayoutVars>
      </dgm:prSet>
      <dgm:spPr/>
    </dgm:pt>
    <dgm:pt modelId="{3FD1486C-0AC0-4465-A64D-756918210D1B}" type="pres">
      <dgm:prSet presAssocID="{CEE97D6D-27F7-47C5-AB3E-AAD1552A0587}" presName="rootComposite" presStyleCnt="0"/>
      <dgm:spPr/>
    </dgm:pt>
    <dgm:pt modelId="{AFB3A0B7-14F6-4EAA-A9F3-F190A4FEA0CD}" type="pres">
      <dgm:prSet presAssocID="{CEE97D6D-27F7-47C5-AB3E-AAD1552A0587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BFE874-89D3-4DC9-88C2-2F6168CDDB24}" type="pres">
      <dgm:prSet presAssocID="{CEE97D6D-27F7-47C5-AB3E-AAD1552A0587}" presName="rootConnector" presStyleLbl="node3" presStyleIdx="1" presStyleCnt="6"/>
      <dgm:spPr/>
      <dgm:t>
        <a:bodyPr/>
        <a:lstStyle/>
        <a:p>
          <a:endParaRPr lang="pt-BR"/>
        </a:p>
      </dgm:t>
    </dgm:pt>
    <dgm:pt modelId="{096EA95C-F0B4-447C-B110-DFB1EE438E5D}" type="pres">
      <dgm:prSet presAssocID="{CEE97D6D-27F7-47C5-AB3E-AAD1552A0587}" presName="hierChild4" presStyleCnt="0"/>
      <dgm:spPr/>
    </dgm:pt>
    <dgm:pt modelId="{74EB3C67-B0AF-4D29-AD19-4A0CB90CA0BA}" type="pres">
      <dgm:prSet presAssocID="{DC82A026-F68E-458E-B97E-850205A4FAF4}" presName="Name37" presStyleLbl="parChTrans1D4" presStyleIdx="0" presStyleCnt="2"/>
      <dgm:spPr/>
      <dgm:t>
        <a:bodyPr/>
        <a:lstStyle/>
        <a:p>
          <a:endParaRPr lang="pt-BR"/>
        </a:p>
      </dgm:t>
    </dgm:pt>
    <dgm:pt modelId="{2BC3F775-A9AE-49E9-A189-A0C23714793C}" type="pres">
      <dgm:prSet presAssocID="{F197EC1A-AE4A-468B-BDAC-EE9B691B3B85}" presName="hierRoot2" presStyleCnt="0">
        <dgm:presLayoutVars>
          <dgm:hierBranch val="init"/>
        </dgm:presLayoutVars>
      </dgm:prSet>
      <dgm:spPr/>
    </dgm:pt>
    <dgm:pt modelId="{ACF9CA40-9FD6-49B6-91E1-DFE48AA7A4B4}" type="pres">
      <dgm:prSet presAssocID="{F197EC1A-AE4A-468B-BDAC-EE9B691B3B85}" presName="rootComposite" presStyleCnt="0"/>
      <dgm:spPr/>
    </dgm:pt>
    <dgm:pt modelId="{64CDE72B-C8A0-40AF-B215-61AE945A7C80}" type="pres">
      <dgm:prSet presAssocID="{F197EC1A-AE4A-468B-BDAC-EE9B691B3B85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BF7A74-2C01-417B-A4D6-12434EB5B1AA}" type="pres">
      <dgm:prSet presAssocID="{F197EC1A-AE4A-468B-BDAC-EE9B691B3B85}" presName="rootConnector" presStyleLbl="node4" presStyleIdx="0" presStyleCnt="2"/>
      <dgm:spPr/>
      <dgm:t>
        <a:bodyPr/>
        <a:lstStyle/>
        <a:p>
          <a:endParaRPr lang="pt-BR"/>
        </a:p>
      </dgm:t>
    </dgm:pt>
    <dgm:pt modelId="{67EE7348-F3DB-4326-AEA7-A60F80DBF258}" type="pres">
      <dgm:prSet presAssocID="{F197EC1A-AE4A-468B-BDAC-EE9B691B3B85}" presName="hierChild4" presStyleCnt="0"/>
      <dgm:spPr/>
    </dgm:pt>
    <dgm:pt modelId="{8F4E48D7-97E7-4A84-928D-3E3D585195C3}" type="pres">
      <dgm:prSet presAssocID="{F197EC1A-AE4A-468B-BDAC-EE9B691B3B85}" presName="hierChild5" presStyleCnt="0"/>
      <dgm:spPr/>
    </dgm:pt>
    <dgm:pt modelId="{1C98FD46-30ED-46F4-B854-00EF37E9F70B}" type="pres">
      <dgm:prSet presAssocID="{7DA13E9A-5F49-4BDD-97C0-1039487D386E}" presName="Name37" presStyleLbl="parChTrans1D4" presStyleIdx="1" presStyleCnt="2"/>
      <dgm:spPr/>
      <dgm:t>
        <a:bodyPr/>
        <a:lstStyle/>
        <a:p>
          <a:endParaRPr lang="pt-BR"/>
        </a:p>
      </dgm:t>
    </dgm:pt>
    <dgm:pt modelId="{85FCC893-FE5E-44CA-8A64-B3107AE563C6}" type="pres">
      <dgm:prSet presAssocID="{55AE62AE-9623-44E6-8214-75C6DC444319}" presName="hierRoot2" presStyleCnt="0">
        <dgm:presLayoutVars>
          <dgm:hierBranch val="init"/>
        </dgm:presLayoutVars>
      </dgm:prSet>
      <dgm:spPr/>
    </dgm:pt>
    <dgm:pt modelId="{AE713A48-2CD4-4E41-9D80-86F905895583}" type="pres">
      <dgm:prSet presAssocID="{55AE62AE-9623-44E6-8214-75C6DC444319}" presName="rootComposite" presStyleCnt="0"/>
      <dgm:spPr/>
    </dgm:pt>
    <dgm:pt modelId="{63B4D71E-D53A-4982-82A1-1FE233C54B4B}" type="pres">
      <dgm:prSet presAssocID="{55AE62AE-9623-44E6-8214-75C6DC444319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979E9F-B783-422E-B245-ED98F8B118E7}" type="pres">
      <dgm:prSet presAssocID="{55AE62AE-9623-44E6-8214-75C6DC444319}" presName="rootConnector" presStyleLbl="node4" presStyleIdx="1" presStyleCnt="2"/>
      <dgm:spPr/>
      <dgm:t>
        <a:bodyPr/>
        <a:lstStyle/>
        <a:p>
          <a:endParaRPr lang="pt-BR"/>
        </a:p>
      </dgm:t>
    </dgm:pt>
    <dgm:pt modelId="{ABCBBDA5-04C4-4519-80D0-443C1D16FA51}" type="pres">
      <dgm:prSet presAssocID="{55AE62AE-9623-44E6-8214-75C6DC444319}" presName="hierChild4" presStyleCnt="0"/>
      <dgm:spPr/>
    </dgm:pt>
    <dgm:pt modelId="{3ECECDCC-ABD1-4C0B-A86A-4C1F65595612}" type="pres">
      <dgm:prSet presAssocID="{55AE62AE-9623-44E6-8214-75C6DC444319}" presName="hierChild5" presStyleCnt="0"/>
      <dgm:spPr/>
    </dgm:pt>
    <dgm:pt modelId="{2178AEB6-B872-46D9-9F1E-44EC7FD8BD9E}" type="pres">
      <dgm:prSet presAssocID="{CEE97D6D-27F7-47C5-AB3E-AAD1552A0587}" presName="hierChild5" presStyleCnt="0"/>
      <dgm:spPr/>
    </dgm:pt>
    <dgm:pt modelId="{C9F969AF-A27C-4CC1-A850-404231467B1D}" type="pres">
      <dgm:prSet presAssocID="{B76FD1DB-8980-49E3-A592-FB5112B9FA1C}" presName="Name37" presStyleLbl="parChTrans1D3" presStyleIdx="2" presStyleCnt="6"/>
      <dgm:spPr/>
      <dgm:t>
        <a:bodyPr/>
        <a:lstStyle/>
        <a:p>
          <a:endParaRPr lang="pt-BR"/>
        </a:p>
      </dgm:t>
    </dgm:pt>
    <dgm:pt modelId="{74BF68B1-9DD2-45E3-A15E-1F03DAF5D2A6}" type="pres">
      <dgm:prSet presAssocID="{FABCA507-3BFE-4C89-9629-DE3E228BAF63}" presName="hierRoot2" presStyleCnt="0">
        <dgm:presLayoutVars>
          <dgm:hierBranch val="init"/>
        </dgm:presLayoutVars>
      </dgm:prSet>
      <dgm:spPr/>
    </dgm:pt>
    <dgm:pt modelId="{4E41E8F6-03D8-4526-8CBD-D7FC3718447E}" type="pres">
      <dgm:prSet presAssocID="{FABCA507-3BFE-4C89-9629-DE3E228BAF63}" presName="rootComposite" presStyleCnt="0"/>
      <dgm:spPr/>
    </dgm:pt>
    <dgm:pt modelId="{92738D57-9195-40BA-AA4F-43A6C1FB188B}" type="pres">
      <dgm:prSet presAssocID="{FABCA507-3BFE-4C89-9629-DE3E228BAF63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A9AC11-421B-4E38-847A-C4D3467F30DB}" type="pres">
      <dgm:prSet presAssocID="{FABCA507-3BFE-4C89-9629-DE3E228BAF63}" presName="rootConnector" presStyleLbl="node3" presStyleIdx="2" presStyleCnt="6"/>
      <dgm:spPr/>
      <dgm:t>
        <a:bodyPr/>
        <a:lstStyle/>
        <a:p>
          <a:endParaRPr lang="pt-BR"/>
        </a:p>
      </dgm:t>
    </dgm:pt>
    <dgm:pt modelId="{148E4BAA-77C5-453E-B00E-BD36B38371A1}" type="pres">
      <dgm:prSet presAssocID="{FABCA507-3BFE-4C89-9629-DE3E228BAF63}" presName="hierChild4" presStyleCnt="0"/>
      <dgm:spPr/>
    </dgm:pt>
    <dgm:pt modelId="{CC8430EA-4F71-4205-AF6F-3C1E535C567F}" type="pres">
      <dgm:prSet presAssocID="{FABCA507-3BFE-4C89-9629-DE3E228BAF63}" presName="hierChild5" presStyleCnt="0"/>
      <dgm:spPr/>
    </dgm:pt>
    <dgm:pt modelId="{4C786BC8-8C3D-4CCD-B9D5-F18899126142}" type="pres">
      <dgm:prSet presAssocID="{96950D85-D750-4B27-B4A5-9EB674424B0B}" presName="Name37" presStyleLbl="parChTrans1D3" presStyleIdx="3" presStyleCnt="6"/>
      <dgm:spPr/>
      <dgm:t>
        <a:bodyPr/>
        <a:lstStyle/>
        <a:p>
          <a:endParaRPr lang="pt-BR"/>
        </a:p>
      </dgm:t>
    </dgm:pt>
    <dgm:pt modelId="{45DB35B2-F4D7-49A1-8345-2DB499788C60}" type="pres">
      <dgm:prSet presAssocID="{5A4930BE-12D3-4785-B53B-F7077C681DF8}" presName="hierRoot2" presStyleCnt="0">
        <dgm:presLayoutVars>
          <dgm:hierBranch val="init"/>
        </dgm:presLayoutVars>
      </dgm:prSet>
      <dgm:spPr/>
    </dgm:pt>
    <dgm:pt modelId="{191F2312-F4C3-463A-80D0-8E47EAE6002B}" type="pres">
      <dgm:prSet presAssocID="{5A4930BE-12D3-4785-B53B-F7077C681DF8}" presName="rootComposite" presStyleCnt="0"/>
      <dgm:spPr/>
    </dgm:pt>
    <dgm:pt modelId="{6337C7FA-BA3C-4C1F-8878-2DF031ED09E2}" type="pres">
      <dgm:prSet presAssocID="{5A4930BE-12D3-4785-B53B-F7077C681DF8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F5DA3E-01CD-4C05-8423-705154BB4262}" type="pres">
      <dgm:prSet presAssocID="{5A4930BE-12D3-4785-B53B-F7077C681DF8}" presName="rootConnector" presStyleLbl="node3" presStyleIdx="3" presStyleCnt="6"/>
      <dgm:spPr/>
      <dgm:t>
        <a:bodyPr/>
        <a:lstStyle/>
        <a:p>
          <a:endParaRPr lang="pt-BR"/>
        </a:p>
      </dgm:t>
    </dgm:pt>
    <dgm:pt modelId="{5CDBCE34-7812-4C8C-9423-A1E9F5FEE05E}" type="pres">
      <dgm:prSet presAssocID="{5A4930BE-12D3-4785-B53B-F7077C681DF8}" presName="hierChild4" presStyleCnt="0"/>
      <dgm:spPr/>
    </dgm:pt>
    <dgm:pt modelId="{5B4FFBB9-B7E8-4AA8-BE99-71FDC1D0FD51}" type="pres">
      <dgm:prSet presAssocID="{5A4930BE-12D3-4785-B53B-F7077C681DF8}" presName="hierChild5" presStyleCnt="0"/>
      <dgm:spPr/>
    </dgm:pt>
    <dgm:pt modelId="{3C43A035-1BC7-43DC-A8EE-AA2CAA2E7623}" type="pres">
      <dgm:prSet presAssocID="{9B83638D-73E3-4CBB-A249-4487507A3F98}" presName="Name37" presStyleLbl="parChTrans1D3" presStyleIdx="4" presStyleCnt="6"/>
      <dgm:spPr/>
      <dgm:t>
        <a:bodyPr/>
        <a:lstStyle/>
        <a:p>
          <a:endParaRPr lang="pt-BR"/>
        </a:p>
      </dgm:t>
    </dgm:pt>
    <dgm:pt modelId="{57192B6C-D28A-4462-AAC3-370D15BAD95F}" type="pres">
      <dgm:prSet presAssocID="{CC058F8B-39DB-41DF-943F-C30E133B18BA}" presName="hierRoot2" presStyleCnt="0">
        <dgm:presLayoutVars>
          <dgm:hierBranch val="init"/>
        </dgm:presLayoutVars>
      </dgm:prSet>
      <dgm:spPr/>
    </dgm:pt>
    <dgm:pt modelId="{D030BBC1-648E-4322-95BC-ACFF44D3D612}" type="pres">
      <dgm:prSet presAssocID="{CC058F8B-39DB-41DF-943F-C30E133B18BA}" presName="rootComposite" presStyleCnt="0"/>
      <dgm:spPr/>
    </dgm:pt>
    <dgm:pt modelId="{9D7B319A-CD3B-4471-A938-BB2E8C837D71}" type="pres">
      <dgm:prSet presAssocID="{CC058F8B-39DB-41DF-943F-C30E133B18BA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0C7FFFD-D868-4D26-AEBA-18D776FCACBD}" type="pres">
      <dgm:prSet presAssocID="{CC058F8B-39DB-41DF-943F-C30E133B18BA}" presName="rootConnector" presStyleLbl="node3" presStyleIdx="4" presStyleCnt="6"/>
      <dgm:spPr/>
      <dgm:t>
        <a:bodyPr/>
        <a:lstStyle/>
        <a:p>
          <a:endParaRPr lang="pt-BR"/>
        </a:p>
      </dgm:t>
    </dgm:pt>
    <dgm:pt modelId="{FB1C32EC-5685-49B2-9D80-284B87C94757}" type="pres">
      <dgm:prSet presAssocID="{CC058F8B-39DB-41DF-943F-C30E133B18BA}" presName="hierChild4" presStyleCnt="0"/>
      <dgm:spPr/>
    </dgm:pt>
    <dgm:pt modelId="{C958826A-FFC9-4785-9B02-3175C8CC332C}" type="pres">
      <dgm:prSet presAssocID="{CC058F8B-39DB-41DF-943F-C30E133B18BA}" presName="hierChild5" presStyleCnt="0"/>
      <dgm:spPr/>
    </dgm:pt>
    <dgm:pt modelId="{C9F1C116-C1C8-44D3-A4AA-561A667108C0}" type="pres">
      <dgm:prSet presAssocID="{9ED87FDF-2BE9-4911-9702-88FCAD1E113B}" presName="Name37" presStyleLbl="parChTrans1D3" presStyleIdx="5" presStyleCnt="6"/>
      <dgm:spPr/>
      <dgm:t>
        <a:bodyPr/>
        <a:lstStyle/>
        <a:p>
          <a:endParaRPr lang="pt-BR"/>
        </a:p>
      </dgm:t>
    </dgm:pt>
    <dgm:pt modelId="{F0188376-58E0-44B7-85D5-AAD925B43440}" type="pres">
      <dgm:prSet presAssocID="{937EB78C-FE87-4526-BF6B-3D2D28B3520F}" presName="hierRoot2" presStyleCnt="0">
        <dgm:presLayoutVars>
          <dgm:hierBranch val="init"/>
        </dgm:presLayoutVars>
      </dgm:prSet>
      <dgm:spPr/>
    </dgm:pt>
    <dgm:pt modelId="{90CD27D2-6CDF-4843-B8A7-36EFF64E1730}" type="pres">
      <dgm:prSet presAssocID="{937EB78C-FE87-4526-BF6B-3D2D28B3520F}" presName="rootComposite" presStyleCnt="0"/>
      <dgm:spPr/>
    </dgm:pt>
    <dgm:pt modelId="{1FC9024D-9BCB-4F9D-95C5-089E58FD26AB}" type="pres">
      <dgm:prSet presAssocID="{937EB78C-FE87-4526-BF6B-3D2D28B3520F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A740E7-566D-457E-A52E-B6A1D5484FDF}" type="pres">
      <dgm:prSet presAssocID="{937EB78C-FE87-4526-BF6B-3D2D28B3520F}" presName="rootConnector" presStyleLbl="node3" presStyleIdx="5" presStyleCnt="6"/>
      <dgm:spPr/>
      <dgm:t>
        <a:bodyPr/>
        <a:lstStyle/>
        <a:p>
          <a:endParaRPr lang="pt-BR"/>
        </a:p>
      </dgm:t>
    </dgm:pt>
    <dgm:pt modelId="{25583F83-E7EC-46F9-AB04-8116D6F88414}" type="pres">
      <dgm:prSet presAssocID="{937EB78C-FE87-4526-BF6B-3D2D28B3520F}" presName="hierChild4" presStyleCnt="0"/>
      <dgm:spPr/>
    </dgm:pt>
    <dgm:pt modelId="{42040306-36C0-4F72-B810-05665F1F5CDC}" type="pres">
      <dgm:prSet presAssocID="{937EB78C-FE87-4526-BF6B-3D2D28B3520F}" presName="hierChild5" presStyleCnt="0"/>
      <dgm:spPr/>
    </dgm:pt>
    <dgm:pt modelId="{9DFF645B-A396-4C9F-B5EA-8C1B932F29E5}" type="pres">
      <dgm:prSet presAssocID="{7CA057A5-E7FC-4E08-A9BF-213E1465D6B7}" presName="hierChild5" presStyleCnt="0"/>
      <dgm:spPr/>
    </dgm:pt>
    <dgm:pt modelId="{F1B3E0DB-B451-4FEF-8D14-89ECF7FE3585}" type="pres">
      <dgm:prSet presAssocID="{B80A4B83-FFED-4B04-9F30-68AAC2B8F30F}" presName="hierChild3" presStyleCnt="0"/>
      <dgm:spPr/>
    </dgm:pt>
  </dgm:ptLst>
  <dgm:cxnLst>
    <dgm:cxn modelId="{206DED2A-CC1B-4C8D-980C-1AAD734F7596}" type="presOf" srcId="{B76FD1DB-8980-49E3-A592-FB5112B9FA1C}" destId="{C9F969AF-A27C-4CC1-A850-404231467B1D}" srcOrd="0" destOrd="0" presId="urn:microsoft.com/office/officeart/2005/8/layout/orgChart1"/>
    <dgm:cxn modelId="{5E43ED5D-E270-4C03-A0E2-12EA8172E7B5}" type="presOf" srcId="{96950D85-D750-4B27-B4A5-9EB674424B0B}" destId="{4C786BC8-8C3D-4CCD-B9D5-F18899126142}" srcOrd="0" destOrd="0" presId="urn:microsoft.com/office/officeart/2005/8/layout/orgChart1"/>
    <dgm:cxn modelId="{BDF246C5-000F-4B5E-8A65-42CDB2DBEB1C}" type="presOf" srcId="{2BF9C1DC-693B-46B8-93E0-CE49C81E1CEA}" destId="{21A8D864-61AE-4752-B5C5-A29C0F8E58ED}" srcOrd="0" destOrd="0" presId="urn:microsoft.com/office/officeart/2005/8/layout/orgChart1"/>
    <dgm:cxn modelId="{86D35A2F-2160-4587-AA60-6EEF41F16744}" type="presOf" srcId="{7DA13E9A-5F49-4BDD-97C0-1039487D386E}" destId="{1C98FD46-30ED-46F4-B854-00EF37E9F70B}" srcOrd="0" destOrd="0" presId="urn:microsoft.com/office/officeart/2005/8/layout/orgChart1"/>
    <dgm:cxn modelId="{E1CC536D-51C9-4D39-A8D3-8FCE0FE5641E}" type="presOf" srcId="{CC058F8B-39DB-41DF-943F-C30E133B18BA}" destId="{9D7B319A-CD3B-4471-A938-BB2E8C837D71}" srcOrd="0" destOrd="0" presId="urn:microsoft.com/office/officeart/2005/8/layout/orgChart1"/>
    <dgm:cxn modelId="{1C9B4C21-5153-4DD7-B215-E0BA14BD0A29}" type="presOf" srcId="{D9C825A8-62E4-49C1-B98B-3DA28F846C29}" destId="{0BBED3EF-8C67-4034-92A2-59D473B1AE53}" srcOrd="0" destOrd="0" presId="urn:microsoft.com/office/officeart/2005/8/layout/orgChart1"/>
    <dgm:cxn modelId="{53C478F6-7786-4565-958E-08F0645B056B}" type="presOf" srcId="{7CA057A5-E7FC-4E08-A9BF-213E1465D6B7}" destId="{8CAEFE12-C8B4-4674-9B13-AB0501496E4D}" srcOrd="0" destOrd="0" presId="urn:microsoft.com/office/officeart/2005/8/layout/orgChart1"/>
    <dgm:cxn modelId="{0DF9FE13-53E5-400B-9B44-DC7F45FC76FF}" type="presOf" srcId="{F197EC1A-AE4A-468B-BDAC-EE9B691B3B85}" destId="{53BF7A74-2C01-417B-A4D6-12434EB5B1AA}" srcOrd="1" destOrd="0" presId="urn:microsoft.com/office/officeart/2005/8/layout/orgChart1"/>
    <dgm:cxn modelId="{237C8242-21FE-4428-9179-89AF6BD4A94F}" type="presOf" srcId="{5A4930BE-12D3-4785-B53B-F7077C681DF8}" destId="{6337C7FA-BA3C-4C1F-8878-2DF031ED09E2}" srcOrd="0" destOrd="0" presId="urn:microsoft.com/office/officeart/2005/8/layout/orgChart1"/>
    <dgm:cxn modelId="{E0EEE104-A562-4790-93DB-ED082DA38E2A}" type="presOf" srcId="{CC058F8B-39DB-41DF-943F-C30E133B18BA}" destId="{20C7FFFD-D868-4D26-AEBA-18D776FCACBD}" srcOrd="1" destOrd="0" presId="urn:microsoft.com/office/officeart/2005/8/layout/orgChart1"/>
    <dgm:cxn modelId="{73C79F9D-08C4-4A04-A767-C0B20BFBB7C4}" type="presOf" srcId="{B80A4B83-FFED-4B04-9F30-68AAC2B8F30F}" destId="{CF451522-BD42-479F-9808-7A9A438A42F8}" srcOrd="1" destOrd="0" presId="urn:microsoft.com/office/officeart/2005/8/layout/orgChart1"/>
    <dgm:cxn modelId="{A3C68831-128E-46F8-A0A0-E1F7C935BD25}" type="presOf" srcId="{55AE62AE-9623-44E6-8214-75C6DC444319}" destId="{AA979E9F-B783-422E-B245-ED98F8B118E7}" srcOrd="1" destOrd="0" presId="urn:microsoft.com/office/officeart/2005/8/layout/orgChart1"/>
    <dgm:cxn modelId="{D5616129-51B0-4D0C-B744-23C1007E4F3E}" srcId="{7CA057A5-E7FC-4E08-A9BF-213E1465D6B7}" destId="{CC058F8B-39DB-41DF-943F-C30E133B18BA}" srcOrd="4" destOrd="0" parTransId="{9B83638D-73E3-4CBB-A249-4487507A3F98}" sibTransId="{A5CFB390-0348-4E72-87CF-4D70D5B33851}"/>
    <dgm:cxn modelId="{88D6A718-F509-4F13-B193-0966AE9914E2}" type="presOf" srcId="{F402D614-7FE5-436C-81E3-BE30500FA4BE}" destId="{CB36D129-3681-441B-BBE8-8DA8D6DEBF96}" srcOrd="0" destOrd="0" presId="urn:microsoft.com/office/officeart/2005/8/layout/orgChart1"/>
    <dgm:cxn modelId="{473CD13B-FE0D-4453-8DC6-5CF359DEF809}" type="presOf" srcId="{CEE97D6D-27F7-47C5-AB3E-AAD1552A0587}" destId="{56BFE874-89D3-4DC9-88C2-2F6168CDDB24}" srcOrd="1" destOrd="0" presId="urn:microsoft.com/office/officeart/2005/8/layout/orgChart1"/>
    <dgm:cxn modelId="{D662B5E0-05A5-4BD1-A638-5593DFE9D858}" srcId="{7CA057A5-E7FC-4E08-A9BF-213E1465D6B7}" destId="{2BF9C1DC-693B-46B8-93E0-CE49C81E1CEA}" srcOrd="0" destOrd="0" parTransId="{F402D614-7FE5-436C-81E3-BE30500FA4BE}" sibTransId="{19330A43-2FD8-45A9-8FDA-0800B153B6E8}"/>
    <dgm:cxn modelId="{5FA0B48F-F623-470A-B52F-778995ACB015}" type="presOf" srcId="{CEE97D6D-27F7-47C5-AB3E-AAD1552A0587}" destId="{AFB3A0B7-14F6-4EAA-A9F3-F190A4FEA0CD}" srcOrd="0" destOrd="0" presId="urn:microsoft.com/office/officeart/2005/8/layout/orgChart1"/>
    <dgm:cxn modelId="{73808491-F444-41F0-BC49-7391C2BC9E27}" type="presOf" srcId="{14840FCD-7A56-45FA-883B-F982C0B595B4}" destId="{0D1F9A39-F548-4CCB-B541-EC1E5593D5A3}" srcOrd="0" destOrd="0" presId="urn:microsoft.com/office/officeart/2005/8/layout/orgChart1"/>
    <dgm:cxn modelId="{A6251F49-67D3-4C17-92BD-7F846A8B9717}" srcId="{7CA057A5-E7FC-4E08-A9BF-213E1465D6B7}" destId="{937EB78C-FE87-4526-BF6B-3D2D28B3520F}" srcOrd="5" destOrd="0" parTransId="{9ED87FDF-2BE9-4911-9702-88FCAD1E113B}" sibTransId="{3753C08D-2304-4857-BCD2-9FE1F1DBF115}"/>
    <dgm:cxn modelId="{F3A46801-B840-4199-BCE5-CA135784407D}" srcId="{CEE97D6D-27F7-47C5-AB3E-AAD1552A0587}" destId="{55AE62AE-9623-44E6-8214-75C6DC444319}" srcOrd="1" destOrd="0" parTransId="{7DA13E9A-5F49-4BDD-97C0-1039487D386E}" sibTransId="{D337BA33-4550-44ED-ADBA-92B7F86D93E1}"/>
    <dgm:cxn modelId="{A7438C00-3FDD-468F-B288-E9211359F673}" type="presOf" srcId="{D12534C4-538C-446B-87F3-7666DC40B873}" destId="{50768F43-A570-47C8-A0E2-056FD51ED91C}" srcOrd="0" destOrd="0" presId="urn:microsoft.com/office/officeart/2005/8/layout/orgChart1"/>
    <dgm:cxn modelId="{E1E345F3-AFD0-423B-8BCD-F029EF1F3405}" srcId="{7CA057A5-E7FC-4E08-A9BF-213E1465D6B7}" destId="{FABCA507-3BFE-4C89-9629-DE3E228BAF63}" srcOrd="2" destOrd="0" parTransId="{B76FD1DB-8980-49E3-A592-FB5112B9FA1C}" sibTransId="{ED0240E8-4EA0-4009-9F20-ACA0E6C88EEA}"/>
    <dgm:cxn modelId="{2CDF8333-8D59-4206-A5A5-9D60162200EC}" type="presOf" srcId="{55AE62AE-9623-44E6-8214-75C6DC444319}" destId="{63B4D71E-D53A-4982-82A1-1FE233C54B4B}" srcOrd="0" destOrd="0" presId="urn:microsoft.com/office/officeart/2005/8/layout/orgChart1"/>
    <dgm:cxn modelId="{51A3E4BC-C0AA-412B-A4CC-937E615D27E8}" type="presOf" srcId="{FABCA507-3BFE-4C89-9629-DE3E228BAF63}" destId="{92738D57-9195-40BA-AA4F-43A6C1FB188B}" srcOrd="0" destOrd="0" presId="urn:microsoft.com/office/officeart/2005/8/layout/orgChart1"/>
    <dgm:cxn modelId="{C56EB532-D5B7-402E-A1CD-2DEBB7B2C146}" srcId="{B80A4B83-FFED-4B04-9F30-68AAC2B8F30F}" destId="{14840FCD-7A56-45FA-883B-F982C0B595B4}" srcOrd="0" destOrd="0" parTransId="{EE7A18D0-6403-4D98-B8A9-B47B1B0868AB}" sibTransId="{A529EC4A-E074-4BAA-8390-9C9A7D55CA40}"/>
    <dgm:cxn modelId="{EE36952F-534F-4A09-B540-3295C546AEC6}" srcId="{D9C825A8-62E4-49C1-B98B-3DA28F846C29}" destId="{B80A4B83-FFED-4B04-9F30-68AAC2B8F30F}" srcOrd="0" destOrd="0" parTransId="{0A352196-34FA-4A7C-95D9-490BCEF8A4A4}" sibTransId="{6F4290F1-9750-4A01-AE5B-AE22D0DDD94B}"/>
    <dgm:cxn modelId="{2578CE33-9421-4239-9AF1-FF001D32DDDD}" type="presOf" srcId="{14840FCD-7A56-45FA-883B-F982C0B595B4}" destId="{EC934361-97E2-44DD-B7DB-5538D70DFCC5}" srcOrd="1" destOrd="0" presId="urn:microsoft.com/office/officeart/2005/8/layout/orgChart1"/>
    <dgm:cxn modelId="{D93BC768-7A03-4983-BE81-DED344D4CCCA}" type="presOf" srcId="{2BF9C1DC-693B-46B8-93E0-CE49C81E1CEA}" destId="{0CFF0A01-98FB-4282-8676-FBB752F976F8}" srcOrd="1" destOrd="0" presId="urn:microsoft.com/office/officeart/2005/8/layout/orgChart1"/>
    <dgm:cxn modelId="{5F9A26A1-0AE3-46EB-A44C-ECDAE5188544}" srcId="{7CA057A5-E7FC-4E08-A9BF-213E1465D6B7}" destId="{5A4930BE-12D3-4785-B53B-F7077C681DF8}" srcOrd="3" destOrd="0" parTransId="{96950D85-D750-4B27-B4A5-9EB674424B0B}" sibTransId="{2D91E073-E2B8-49A1-826C-B9046C2B9473}"/>
    <dgm:cxn modelId="{0330BCA8-4202-467F-98EB-7A451A405CC6}" type="presOf" srcId="{EE7A18D0-6403-4D98-B8A9-B47B1B0868AB}" destId="{80A7283F-92A1-47D2-96AB-A4FDCC284386}" srcOrd="0" destOrd="0" presId="urn:microsoft.com/office/officeart/2005/8/layout/orgChart1"/>
    <dgm:cxn modelId="{3255462F-A912-4A37-98CA-8D44D1F9C568}" type="presOf" srcId="{9B83638D-73E3-4CBB-A249-4487507A3F98}" destId="{3C43A035-1BC7-43DC-A8EE-AA2CAA2E7623}" srcOrd="0" destOrd="0" presId="urn:microsoft.com/office/officeart/2005/8/layout/orgChart1"/>
    <dgm:cxn modelId="{7EA73957-829A-4754-B046-96EE1DA0D122}" type="presOf" srcId="{937EB78C-FE87-4526-BF6B-3D2D28B3520F}" destId="{1FC9024D-9BCB-4F9D-95C5-089E58FD26AB}" srcOrd="0" destOrd="0" presId="urn:microsoft.com/office/officeart/2005/8/layout/orgChart1"/>
    <dgm:cxn modelId="{090D3D55-CE51-4689-89D7-55B3BBD47D5A}" type="presOf" srcId="{DC82A026-F68E-458E-B97E-850205A4FAF4}" destId="{74EB3C67-B0AF-4D29-AD19-4A0CB90CA0BA}" srcOrd="0" destOrd="0" presId="urn:microsoft.com/office/officeart/2005/8/layout/orgChart1"/>
    <dgm:cxn modelId="{5879AA4A-FF91-4A71-8EB1-681AAF364EBB}" type="presOf" srcId="{2D8ADF68-A98B-4086-94B3-66564A075CAC}" destId="{2736F7F6-7D37-4D8A-82FE-E369914BCFA0}" srcOrd="0" destOrd="0" presId="urn:microsoft.com/office/officeart/2005/8/layout/orgChart1"/>
    <dgm:cxn modelId="{64F83FEC-0E1C-4426-A7C1-0A6B35DB1DB4}" type="presOf" srcId="{7CA057A5-E7FC-4E08-A9BF-213E1465D6B7}" destId="{06304D43-0C85-4AB2-83E1-B5DEE35CDEFB}" srcOrd="1" destOrd="0" presId="urn:microsoft.com/office/officeart/2005/8/layout/orgChart1"/>
    <dgm:cxn modelId="{A7B5A9EF-3FAA-4385-8560-0E88C0DFFF6E}" srcId="{B80A4B83-FFED-4B04-9F30-68AAC2B8F30F}" destId="{7CA057A5-E7FC-4E08-A9BF-213E1465D6B7}" srcOrd="1" destOrd="0" parTransId="{2D8ADF68-A98B-4086-94B3-66564A075CAC}" sibTransId="{EFE063DD-F0AD-4C20-A72E-876147FE6EAD}"/>
    <dgm:cxn modelId="{8032A118-D136-4D25-BA50-2D59426C0075}" type="presOf" srcId="{9ED87FDF-2BE9-4911-9702-88FCAD1E113B}" destId="{C9F1C116-C1C8-44D3-A4AA-561A667108C0}" srcOrd="0" destOrd="0" presId="urn:microsoft.com/office/officeart/2005/8/layout/orgChart1"/>
    <dgm:cxn modelId="{DF20A7AE-E719-4C40-92E7-A836E3B81AC0}" type="presOf" srcId="{B80A4B83-FFED-4B04-9F30-68AAC2B8F30F}" destId="{C3FDB1B2-7104-4684-8B36-C79CCEC24CDC}" srcOrd="0" destOrd="0" presId="urn:microsoft.com/office/officeart/2005/8/layout/orgChart1"/>
    <dgm:cxn modelId="{AF446953-A557-4E28-B9CC-04A62D10C20A}" srcId="{CEE97D6D-27F7-47C5-AB3E-AAD1552A0587}" destId="{F197EC1A-AE4A-468B-BDAC-EE9B691B3B85}" srcOrd="0" destOrd="0" parTransId="{DC82A026-F68E-458E-B97E-850205A4FAF4}" sibTransId="{91665483-3811-400A-8F11-F7140C2E4F8B}"/>
    <dgm:cxn modelId="{2AB45462-FABD-4D5C-BCFA-11EBF1970CFC}" srcId="{7CA057A5-E7FC-4E08-A9BF-213E1465D6B7}" destId="{CEE97D6D-27F7-47C5-AB3E-AAD1552A0587}" srcOrd="1" destOrd="0" parTransId="{D12534C4-538C-446B-87F3-7666DC40B873}" sibTransId="{8725117C-837B-4A31-A6FD-0F6977AD72A9}"/>
    <dgm:cxn modelId="{38A226D4-3BDE-4294-9C56-7DF0DA636B42}" type="presOf" srcId="{937EB78C-FE87-4526-BF6B-3D2D28B3520F}" destId="{E0A740E7-566D-457E-A52E-B6A1D5484FDF}" srcOrd="1" destOrd="0" presId="urn:microsoft.com/office/officeart/2005/8/layout/orgChart1"/>
    <dgm:cxn modelId="{A5087ADB-E5DD-4F09-87AD-5533508CA5F8}" type="presOf" srcId="{F197EC1A-AE4A-468B-BDAC-EE9B691B3B85}" destId="{64CDE72B-C8A0-40AF-B215-61AE945A7C80}" srcOrd="0" destOrd="0" presId="urn:microsoft.com/office/officeart/2005/8/layout/orgChart1"/>
    <dgm:cxn modelId="{4DB2EA71-6EF1-4266-AE32-0C8CCA0141E9}" type="presOf" srcId="{FABCA507-3BFE-4C89-9629-DE3E228BAF63}" destId="{8FA9AC11-421B-4E38-847A-C4D3467F30DB}" srcOrd="1" destOrd="0" presId="urn:microsoft.com/office/officeart/2005/8/layout/orgChart1"/>
    <dgm:cxn modelId="{E21F6214-63F9-4CD2-AFE2-0DDB5132798D}" type="presOf" srcId="{5A4930BE-12D3-4785-B53B-F7077C681DF8}" destId="{90F5DA3E-01CD-4C05-8423-705154BB4262}" srcOrd="1" destOrd="0" presId="urn:microsoft.com/office/officeart/2005/8/layout/orgChart1"/>
    <dgm:cxn modelId="{55F678BD-7264-4D73-A166-F16FEFBE1603}" type="presParOf" srcId="{0BBED3EF-8C67-4034-92A2-59D473B1AE53}" destId="{862D8DC7-818D-44EB-9429-2F3367732D6C}" srcOrd="0" destOrd="0" presId="urn:microsoft.com/office/officeart/2005/8/layout/orgChart1"/>
    <dgm:cxn modelId="{1542F71F-C63E-438C-9DB1-7C41C22FEAE9}" type="presParOf" srcId="{862D8DC7-818D-44EB-9429-2F3367732D6C}" destId="{290333D1-9E4B-4D8C-B57C-A3632C5E62E1}" srcOrd="0" destOrd="0" presId="urn:microsoft.com/office/officeart/2005/8/layout/orgChart1"/>
    <dgm:cxn modelId="{05253026-A320-4E26-8F5C-E13B990993EF}" type="presParOf" srcId="{290333D1-9E4B-4D8C-B57C-A3632C5E62E1}" destId="{C3FDB1B2-7104-4684-8B36-C79CCEC24CDC}" srcOrd="0" destOrd="0" presId="urn:microsoft.com/office/officeart/2005/8/layout/orgChart1"/>
    <dgm:cxn modelId="{F9AD0C42-2337-4F1F-AF24-F402EBA03787}" type="presParOf" srcId="{290333D1-9E4B-4D8C-B57C-A3632C5E62E1}" destId="{CF451522-BD42-479F-9808-7A9A438A42F8}" srcOrd="1" destOrd="0" presId="urn:microsoft.com/office/officeart/2005/8/layout/orgChart1"/>
    <dgm:cxn modelId="{F665BAC4-6742-41B3-8107-1566F3ADABD7}" type="presParOf" srcId="{862D8DC7-818D-44EB-9429-2F3367732D6C}" destId="{4DE8D34F-1FB5-4794-8B1B-C146C39438F2}" srcOrd="1" destOrd="0" presId="urn:microsoft.com/office/officeart/2005/8/layout/orgChart1"/>
    <dgm:cxn modelId="{549A0CF5-372D-4F9F-9BF9-E7BAF39BDD0F}" type="presParOf" srcId="{4DE8D34F-1FB5-4794-8B1B-C146C39438F2}" destId="{80A7283F-92A1-47D2-96AB-A4FDCC284386}" srcOrd="0" destOrd="0" presId="urn:microsoft.com/office/officeart/2005/8/layout/orgChart1"/>
    <dgm:cxn modelId="{F8DBF1D3-5253-474A-93EA-0A0078B09EE6}" type="presParOf" srcId="{4DE8D34F-1FB5-4794-8B1B-C146C39438F2}" destId="{9D1CCF9A-EADD-4E84-BAD1-9680C0D6C13D}" srcOrd="1" destOrd="0" presId="urn:microsoft.com/office/officeart/2005/8/layout/orgChart1"/>
    <dgm:cxn modelId="{2902BCE0-2C05-4DFC-AA32-DD29E7DD4C4D}" type="presParOf" srcId="{9D1CCF9A-EADD-4E84-BAD1-9680C0D6C13D}" destId="{0E5E8A75-EDAF-4F9E-A54F-2A41F2E45E07}" srcOrd="0" destOrd="0" presId="urn:microsoft.com/office/officeart/2005/8/layout/orgChart1"/>
    <dgm:cxn modelId="{B9FA0CDE-B455-4800-B991-D2B1041C95E3}" type="presParOf" srcId="{0E5E8A75-EDAF-4F9E-A54F-2A41F2E45E07}" destId="{0D1F9A39-F548-4CCB-B541-EC1E5593D5A3}" srcOrd="0" destOrd="0" presId="urn:microsoft.com/office/officeart/2005/8/layout/orgChart1"/>
    <dgm:cxn modelId="{CD0336B2-25C7-4884-B1DB-920E902209F0}" type="presParOf" srcId="{0E5E8A75-EDAF-4F9E-A54F-2A41F2E45E07}" destId="{EC934361-97E2-44DD-B7DB-5538D70DFCC5}" srcOrd="1" destOrd="0" presId="urn:microsoft.com/office/officeart/2005/8/layout/orgChart1"/>
    <dgm:cxn modelId="{6050302B-0667-4432-9119-65F2CE0A08F4}" type="presParOf" srcId="{9D1CCF9A-EADD-4E84-BAD1-9680C0D6C13D}" destId="{2B5244D4-2429-4CA2-B6CF-45525B33EF0F}" srcOrd="1" destOrd="0" presId="urn:microsoft.com/office/officeart/2005/8/layout/orgChart1"/>
    <dgm:cxn modelId="{7E7C3553-88AC-4374-A0DD-6AD0248555BF}" type="presParOf" srcId="{9D1CCF9A-EADD-4E84-BAD1-9680C0D6C13D}" destId="{01AE3941-8D2D-49C4-916B-EDB68EF7E3F1}" srcOrd="2" destOrd="0" presId="urn:microsoft.com/office/officeart/2005/8/layout/orgChart1"/>
    <dgm:cxn modelId="{A395CA79-326A-43C0-B528-73B689F474B7}" type="presParOf" srcId="{4DE8D34F-1FB5-4794-8B1B-C146C39438F2}" destId="{2736F7F6-7D37-4D8A-82FE-E369914BCFA0}" srcOrd="2" destOrd="0" presId="urn:microsoft.com/office/officeart/2005/8/layout/orgChart1"/>
    <dgm:cxn modelId="{B723EDCC-C2D4-419F-A32D-A30EC57CA858}" type="presParOf" srcId="{4DE8D34F-1FB5-4794-8B1B-C146C39438F2}" destId="{4310DD67-DC08-4ED0-BEB4-2FEF5481619A}" srcOrd="3" destOrd="0" presId="urn:microsoft.com/office/officeart/2005/8/layout/orgChart1"/>
    <dgm:cxn modelId="{4D6B20DC-E4BD-4500-A95C-01871F0661DC}" type="presParOf" srcId="{4310DD67-DC08-4ED0-BEB4-2FEF5481619A}" destId="{5ED4B99E-722C-400A-8935-2415B9BD637F}" srcOrd="0" destOrd="0" presId="urn:microsoft.com/office/officeart/2005/8/layout/orgChart1"/>
    <dgm:cxn modelId="{5A311634-2391-4B25-9B96-08D41E10B8CE}" type="presParOf" srcId="{5ED4B99E-722C-400A-8935-2415B9BD637F}" destId="{8CAEFE12-C8B4-4674-9B13-AB0501496E4D}" srcOrd="0" destOrd="0" presId="urn:microsoft.com/office/officeart/2005/8/layout/orgChart1"/>
    <dgm:cxn modelId="{928CB964-CA9E-4B6B-9745-C8CFCA8FA784}" type="presParOf" srcId="{5ED4B99E-722C-400A-8935-2415B9BD637F}" destId="{06304D43-0C85-4AB2-83E1-B5DEE35CDEFB}" srcOrd="1" destOrd="0" presId="urn:microsoft.com/office/officeart/2005/8/layout/orgChart1"/>
    <dgm:cxn modelId="{DB1660CE-EE83-4C41-8407-540366F8C5C2}" type="presParOf" srcId="{4310DD67-DC08-4ED0-BEB4-2FEF5481619A}" destId="{5FAB4ACF-6150-4E39-B31C-6BE2CA5F35CB}" srcOrd="1" destOrd="0" presId="urn:microsoft.com/office/officeart/2005/8/layout/orgChart1"/>
    <dgm:cxn modelId="{6CD69622-6576-4BB7-89B5-40C0B3E892AC}" type="presParOf" srcId="{5FAB4ACF-6150-4E39-B31C-6BE2CA5F35CB}" destId="{CB36D129-3681-441B-BBE8-8DA8D6DEBF96}" srcOrd="0" destOrd="0" presId="urn:microsoft.com/office/officeart/2005/8/layout/orgChart1"/>
    <dgm:cxn modelId="{4B389060-E985-4786-B364-F67F3B929A53}" type="presParOf" srcId="{5FAB4ACF-6150-4E39-B31C-6BE2CA5F35CB}" destId="{7E226A6F-3F74-437A-B1B8-1A0A77ED6E94}" srcOrd="1" destOrd="0" presId="urn:microsoft.com/office/officeart/2005/8/layout/orgChart1"/>
    <dgm:cxn modelId="{C00FF1A5-C8C8-4A2B-B4D9-23CDE962B73C}" type="presParOf" srcId="{7E226A6F-3F74-437A-B1B8-1A0A77ED6E94}" destId="{8A23C9F7-B82E-43D2-BC2B-2853C57D7BE5}" srcOrd="0" destOrd="0" presId="urn:microsoft.com/office/officeart/2005/8/layout/orgChart1"/>
    <dgm:cxn modelId="{94D7F6BE-71BB-454E-ABE0-77048867B2EE}" type="presParOf" srcId="{8A23C9F7-B82E-43D2-BC2B-2853C57D7BE5}" destId="{21A8D864-61AE-4752-B5C5-A29C0F8E58ED}" srcOrd="0" destOrd="0" presId="urn:microsoft.com/office/officeart/2005/8/layout/orgChart1"/>
    <dgm:cxn modelId="{3A057326-B687-44A8-8E6F-C57356AE080A}" type="presParOf" srcId="{8A23C9F7-B82E-43D2-BC2B-2853C57D7BE5}" destId="{0CFF0A01-98FB-4282-8676-FBB752F976F8}" srcOrd="1" destOrd="0" presId="urn:microsoft.com/office/officeart/2005/8/layout/orgChart1"/>
    <dgm:cxn modelId="{FC59CD7A-A384-4E55-878D-4E1E08A01BA1}" type="presParOf" srcId="{7E226A6F-3F74-437A-B1B8-1A0A77ED6E94}" destId="{838064E6-C1AC-4945-9DCD-82226F188E53}" srcOrd="1" destOrd="0" presId="urn:microsoft.com/office/officeart/2005/8/layout/orgChart1"/>
    <dgm:cxn modelId="{99EA01A2-03C2-4B66-95C8-5307E808D042}" type="presParOf" srcId="{7E226A6F-3F74-437A-B1B8-1A0A77ED6E94}" destId="{83730E72-6BB7-4190-999A-C4DE6BFA25B3}" srcOrd="2" destOrd="0" presId="urn:microsoft.com/office/officeart/2005/8/layout/orgChart1"/>
    <dgm:cxn modelId="{B32EB029-41DD-46D5-B2FB-3CDA98F7F23D}" type="presParOf" srcId="{5FAB4ACF-6150-4E39-B31C-6BE2CA5F35CB}" destId="{50768F43-A570-47C8-A0E2-056FD51ED91C}" srcOrd="2" destOrd="0" presId="urn:microsoft.com/office/officeart/2005/8/layout/orgChart1"/>
    <dgm:cxn modelId="{97B15CB2-ECB4-4077-8D10-1D367D4EA680}" type="presParOf" srcId="{5FAB4ACF-6150-4E39-B31C-6BE2CA5F35CB}" destId="{72544E8E-C8F6-4755-9F76-E611B0D440E4}" srcOrd="3" destOrd="0" presId="urn:microsoft.com/office/officeart/2005/8/layout/orgChart1"/>
    <dgm:cxn modelId="{4340CACC-40F5-4B47-AC3E-2A82219FAF71}" type="presParOf" srcId="{72544E8E-C8F6-4755-9F76-E611B0D440E4}" destId="{3FD1486C-0AC0-4465-A64D-756918210D1B}" srcOrd="0" destOrd="0" presId="urn:microsoft.com/office/officeart/2005/8/layout/orgChart1"/>
    <dgm:cxn modelId="{99078494-41D8-4ABC-B9DE-0AC87AB2D43F}" type="presParOf" srcId="{3FD1486C-0AC0-4465-A64D-756918210D1B}" destId="{AFB3A0B7-14F6-4EAA-A9F3-F190A4FEA0CD}" srcOrd="0" destOrd="0" presId="urn:microsoft.com/office/officeart/2005/8/layout/orgChart1"/>
    <dgm:cxn modelId="{446E89EE-5FC1-445C-BAC6-A6B7D18A7B9B}" type="presParOf" srcId="{3FD1486C-0AC0-4465-A64D-756918210D1B}" destId="{56BFE874-89D3-4DC9-88C2-2F6168CDDB24}" srcOrd="1" destOrd="0" presId="urn:microsoft.com/office/officeart/2005/8/layout/orgChart1"/>
    <dgm:cxn modelId="{698F7327-799A-4827-AC00-2325B193F63D}" type="presParOf" srcId="{72544E8E-C8F6-4755-9F76-E611B0D440E4}" destId="{096EA95C-F0B4-447C-B110-DFB1EE438E5D}" srcOrd="1" destOrd="0" presId="urn:microsoft.com/office/officeart/2005/8/layout/orgChart1"/>
    <dgm:cxn modelId="{848E84C2-89FE-4B77-965F-808EDF6A0758}" type="presParOf" srcId="{096EA95C-F0B4-447C-B110-DFB1EE438E5D}" destId="{74EB3C67-B0AF-4D29-AD19-4A0CB90CA0BA}" srcOrd="0" destOrd="0" presId="urn:microsoft.com/office/officeart/2005/8/layout/orgChart1"/>
    <dgm:cxn modelId="{1F38BEC7-0008-47E7-A8FA-396ACDB61E7A}" type="presParOf" srcId="{096EA95C-F0B4-447C-B110-DFB1EE438E5D}" destId="{2BC3F775-A9AE-49E9-A189-A0C23714793C}" srcOrd="1" destOrd="0" presId="urn:microsoft.com/office/officeart/2005/8/layout/orgChart1"/>
    <dgm:cxn modelId="{27A8B460-0F8E-4AE6-8077-6A6B62D20AC6}" type="presParOf" srcId="{2BC3F775-A9AE-49E9-A189-A0C23714793C}" destId="{ACF9CA40-9FD6-49B6-91E1-DFE48AA7A4B4}" srcOrd="0" destOrd="0" presId="urn:microsoft.com/office/officeart/2005/8/layout/orgChart1"/>
    <dgm:cxn modelId="{8F00272E-DA89-4F09-B254-F70A09FB5C15}" type="presParOf" srcId="{ACF9CA40-9FD6-49B6-91E1-DFE48AA7A4B4}" destId="{64CDE72B-C8A0-40AF-B215-61AE945A7C80}" srcOrd="0" destOrd="0" presId="urn:microsoft.com/office/officeart/2005/8/layout/orgChart1"/>
    <dgm:cxn modelId="{8F18A7DF-069B-4D39-8A37-B78601B2D6FC}" type="presParOf" srcId="{ACF9CA40-9FD6-49B6-91E1-DFE48AA7A4B4}" destId="{53BF7A74-2C01-417B-A4D6-12434EB5B1AA}" srcOrd="1" destOrd="0" presId="urn:microsoft.com/office/officeart/2005/8/layout/orgChart1"/>
    <dgm:cxn modelId="{651F913A-2F7C-441C-904D-1E302E70C89B}" type="presParOf" srcId="{2BC3F775-A9AE-49E9-A189-A0C23714793C}" destId="{67EE7348-F3DB-4326-AEA7-A60F80DBF258}" srcOrd="1" destOrd="0" presId="urn:microsoft.com/office/officeart/2005/8/layout/orgChart1"/>
    <dgm:cxn modelId="{D47E159E-CFE0-40C0-B76A-6F91D1A5E02C}" type="presParOf" srcId="{2BC3F775-A9AE-49E9-A189-A0C23714793C}" destId="{8F4E48D7-97E7-4A84-928D-3E3D585195C3}" srcOrd="2" destOrd="0" presId="urn:microsoft.com/office/officeart/2005/8/layout/orgChart1"/>
    <dgm:cxn modelId="{51446E6F-A096-4A2C-8129-E26B97A914BC}" type="presParOf" srcId="{096EA95C-F0B4-447C-B110-DFB1EE438E5D}" destId="{1C98FD46-30ED-46F4-B854-00EF37E9F70B}" srcOrd="2" destOrd="0" presId="urn:microsoft.com/office/officeart/2005/8/layout/orgChart1"/>
    <dgm:cxn modelId="{2CEAE6C1-6EDD-499A-80BC-42D1AE9BFED1}" type="presParOf" srcId="{096EA95C-F0B4-447C-B110-DFB1EE438E5D}" destId="{85FCC893-FE5E-44CA-8A64-B3107AE563C6}" srcOrd="3" destOrd="0" presId="urn:microsoft.com/office/officeart/2005/8/layout/orgChart1"/>
    <dgm:cxn modelId="{D0D0FA42-85FA-40BF-9E22-4F6B8280C09F}" type="presParOf" srcId="{85FCC893-FE5E-44CA-8A64-B3107AE563C6}" destId="{AE713A48-2CD4-4E41-9D80-86F905895583}" srcOrd="0" destOrd="0" presId="urn:microsoft.com/office/officeart/2005/8/layout/orgChart1"/>
    <dgm:cxn modelId="{4CFFBB19-B991-4A0D-98E7-DBDE2625E6B9}" type="presParOf" srcId="{AE713A48-2CD4-4E41-9D80-86F905895583}" destId="{63B4D71E-D53A-4982-82A1-1FE233C54B4B}" srcOrd="0" destOrd="0" presId="urn:microsoft.com/office/officeart/2005/8/layout/orgChart1"/>
    <dgm:cxn modelId="{774E98EB-3799-4636-B026-20F185667285}" type="presParOf" srcId="{AE713A48-2CD4-4E41-9D80-86F905895583}" destId="{AA979E9F-B783-422E-B245-ED98F8B118E7}" srcOrd="1" destOrd="0" presId="urn:microsoft.com/office/officeart/2005/8/layout/orgChart1"/>
    <dgm:cxn modelId="{04FF5232-282D-4EA9-80C3-B069207DDD02}" type="presParOf" srcId="{85FCC893-FE5E-44CA-8A64-B3107AE563C6}" destId="{ABCBBDA5-04C4-4519-80D0-443C1D16FA51}" srcOrd="1" destOrd="0" presId="urn:microsoft.com/office/officeart/2005/8/layout/orgChart1"/>
    <dgm:cxn modelId="{28D28292-1E55-4AE7-8E84-2232BB42EBD5}" type="presParOf" srcId="{85FCC893-FE5E-44CA-8A64-B3107AE563C6}" destId="{3ECECDCC-ABD1-4C0B-A86A-4C1F65595612}" srcOrd="2" destOrd="0" presId="urn:microsoft.com/office/officeart/2005/8/layout/orgChart1"/>
    <dgm:cxn modelId="{52E6FEE4-E9DD-43E8-A2DE-DFADE37EA4BD}" type="presParOf" srcId="{72544E8E-C8F6-4755-9F76-E611B0D440E4}" destId="{2178AEB6-B872-46D9-9F1E-44EC7FD8BD9E}" srcOrd="2" destOrd="0" presId="urn:microsoft.com/office/officeart/2005/8/layout/orgChart1"/>
    <dgm:cxn modelId="{3F163930-CF9A-4EA7-83AE-AF5ACEA0F9D5}" type="presParOf" srcId="{5FAB4ACF-6150-4E39-B31C-6BE2CA5F35CB}" destId="{C9F969AF-A27C-4CC1-A850-404231467B1D}" srcOrd="4" destOrd="0" presId="urn:microsoft.com/office/officeart/2005/8/layout/orgChart1"/>
    <dgm:cxn modelId="{22BA37FB-042D-49C1-9055-5AA79DD3E188}" type="presParOf" srcId="{5FAB4ACF-6150-4E39-B31C-6BE2CA5F35CB}" destId="{74BF68B1-9DD2-45E3-A15E-1F03DAF5D2A6}" srcOrd="5" destOrd="0" presId="urn:microsoft.com/office/officeart/2005/8/layout/orgChart1"/>
    <dgm:cxn modelId="{F63F04B3-48CB-43E6-9167-C6DEF2DD86FC}" type="presParOf" srcId="{74BF68B1-9DD2-45E3-A15E-1F03DAF5D2A6}" destId="{4E41E8F6-03D8-4526-8CBD-D7FC3718447E}" srcOrd="0" destOrd="0" presId="urn:microsoft.com/office/officeart/2005/8/layout/orgChart1"/>
    <dgm:cxn modelId="{D493028B-A5CD-4038-BBF4-A514D40D7900}" type="presParOf" srcId="{4E41E8F6-03D8-4526-8CBD-D7FC3718447E}" destId="{92738D57-9195-40BA-AA4F-43A6C1FB188B}" srcOrd="0" destOrd="0" presId="urn:microsoft.com/office/officeart/2005/8/layout/orgChart1"/>
    <dgm:cxn modelId="{990B8A30-9895-46CD-A347-E0BB908C8CA7}" type="presParOf" srcId="{4E41E8F6-03D8-4526-8CBD-D7FC3718447E}" destId="{8FA9AC11-421B-4E38-847A-C4D3467F30DB}" srcOrd="1" destOrd="0" presId="urn:microsoft.com/office/officeart/2005/8/layout/orgChart1"/>
    <dgm:cxn modelId="{5C993C9E-894D-4A1E-AADA-8B1C882C372A}" type="presParOf" srcId="{74BF68B1-9DD2-45E3-A15E-1F03DAF5D2A6}" destId="{148E4BAA-77C5-453E-B00E-BD36B38371A1}" srcOrd="1" destOrd="0" presId="urn:microsoft.com/office/officeart/2005/8/layout/orgChart1"/>
    <dgm:cxn modelId="{82F253A3-6B80-420E-B6E4-1E03B1382BB6}" type="presParOf" srcId="{74BF68B1-9DD2-45E3-A15E-1F03DAF5D2A6}" destId="{CC8430EA-4F71-4205-AF6F-3C1E535C567F}" srcOrd="2" destOrd="0" presId="urn:microsoft.com/office/officeart/2005/8/layout/orgChart1"/>
    <dgm:cxn modelId="{7F9B5CE2-97D3-4289-9E3E-F46779B3E3C7}" type="presParOf" srcId="{5FAB4ACF-6150-4E39-B31C-6BE2CA5F35CB}" destId="{4C786BC8-8C3D-4CCD-B9D5-F18899126142}" srcOrd="6" destOrd="0" presId="urn:microsoft.com/office/officeart/2005/8/layout/orgChart1"/>
    <dgm:cxn modelId="{E2FCE1DE-1210-4E87-8CF3-106BFB5E4891}" type="presParOf" srcId="{5FAB4ACF-6150-4E39-B31C-6BE2CA5F35CB}" destId="{45DB35B2-F4D7-49A1-8345-2DB499788C60}" srcOrd="7" destOrd="0" presId="urn:microsoft.com/office/officeart/2005/8/layout/orgChart1"/>
    <dgm:cxn modelId="{B10DA077-491F-4F73-A91E-44C96B85A07C}" type="presParOf" srcId="{45DB35B2-F4D7-49A1-8345-2DB499788C60}" destId="{191F2312-F4C3-463A-80D0-8E47EAE6002B}" srcOrd="0" destOrd="0" presId="urn:microsoft.com/office/officeart/2005/8/layout/orgChart1"/>
    <dgm:cxn modelId="{14912642-CD02-471B-BEDE-30C6B6C5C2AE}" type="presParOf" srcId="{191F2312-F4C3-463A-80D0-8E47EAE6002B}" destId="{6337C7FA-BA3C-4C1F-8878-2DF031ED09E2}" srcOrd="0" destOrd="0" presId="urn:microsoft.com/office/officeart/2005/8/layout/orgChart1"/>
    <dgm:cxn modelId="{EC63E158-4D50-44B2-A014-04E37BB5E2DA}" type="presParOf" srcId="{191F2312-F4C3-463A-80D0-8E47EAE6002B}" destId="{90F5DA3E-01CD-4C05-8423-705154BB4262}" srcOrd="1" destOrd="0" presId="urn:microsoft.com/office/officeart/2005/8/layout/orgChart1"/>
    <dgm:cxn modelId="{6477F1D7-3CFA-476F-93A0-92D6330E43B5}" type="presParOf" srcId="{45DB35B2-F4D7-49A1-8345-2DB499788C60}" destId="{5CDBCE34-7812-4C8C-9423-A1E9F5FEE05E}" srcOrd="1" destOrd="0" presId="urn:microsoft.com/office/officeart/2005/8/layout/orgChart1"/>
    <dgm:cxn modelId="{5D1ECB3D-6802-43AE-93EF-43B49CB9A3A1}" type="presParOf" srcId="{45DB35B2-F4D7-49A1-8345-2DB499788C60}" destId="{5B4FFBB9-B7E8-4AA8-BE99-71FDC1D0FD51}" srcOrd="2" destOrd="0" presId="urn:microsoft.com/office/officeart/2005/8/layout/orgChart1"/>
    <dgm:cxn modelId="{02E6858C-553E-4990-82D8-08C336373D92}" type="presParOf" srcId="{5FAB4ACF-6150-4E39-B31C-6BE2CA5F35CB}" destId="{3C43A035-1BC7-43DC-A8EE-AA2CAA2E7623}" srcOrd="8" destOrd="0" presId="urn:microsoft.com/office/officeart/2005/8/layout/orgChart1"/>
    <dgm:cxn modelId="{EAE90E31-61BE-41FA-9DBD-A6BFA756B2F7}" type="presParOf" srcId="{5FAB4ACF-6150-4E39-B31C-6BE2CA5F35CB}" destId="{57192B6C-D28A-4462-AAC3-370D15BAD95F}" srcOrd="9" destOrd="0" presId="urn:microsoft.com/office/officeart/2005/8/layout/orgChart1"/>
    <dgm:cxn modelId="{D33C007A-30E8-4E0C-870E-13E33CEC698E}" type="presParOf" srcId="{57192B6C-D28A-4462-AAC3-370D15BAD95F}" destId="{D030BBC1-648E-4322-95BC-ACFF44D3D612}" srcOrd="0" destOrd="0" presId="urn:microsoft.com/office/officeart/2005/8/layout/orgChart1"/>
    <dgm:cxn modelId="{C301F9E1-0579-47FB-A11D-351837F5375F}" type="presParOf" srcId="{D030BBC1-648E-4322-95BC-ACFF44D3D612}" destId="{9D7B319A-CD3B-4471-A938-BB2E8C837D71}" srcOrd="0" destOrd="0" presId="urn:microsoft.com/office/officeart/2005/8/layout/orgChart1"/>
    <dgm:cxn modelId="{CE830EB0-8CFB-49D8-BA38-E7E00E4F4E69}" type="presParOf" srcId="{D030BBC1-648E-4322-95BC-ACFF44D3D612}" destId="{20C7FFFD-D868-4D26-AEBA-18D776FCACBD}" srcOrd="1" destOrd="0" presId="urn:microsoft.com/office/officeart/2005/8/layout/orgChart1"/>
    <dgm:cxn modelId="{98F96BAC-64D8-4984-979B-E1D23392DF20}" type="presParOf" srcId="{57192B6C-D28A-4462-AAC3-370D15BAD95F}" destId="{FB1C32EC-5685-49B2-9D80-284B87C94757}" srcOrd="1" destOrd="0" presId="urn:microsoft.com/office/officeart/2005/8/layout/orgChart1"/>
    <dgm:cxn modelId="{6967506E-F2D2-47ED-BF4A-E1FCEDCF1410}" type="presParOf" srcId="{57192B6C-D28A-4462-AAC3-370D15BAD95F}" destId="{C958826A-FFC9-4785-9B02-3175C8CC332C}" srcOrd="2" destOrd="0" presId="urn:microsoft.com/office/officeart/2005/8/layout/orgChart1"/>
    <dgm:cxn modelId="{DFAC259D-51CB-4D6C-A6B3-F5DB7A72A5A5}" type="presParOf" srcId="{5FAB4ACF-6150-4E39-B31C-6BE2CA5F35CB}" destId="{C9F1C116-C1C8-44D3-A4AA-561A667108C0}" srcOrd="10" destOrd="0" presId="urn:microsoft.com/office/officeart/2005/8/layout/orgChart1"/>
    <dgm:cxn modelId="{839BC62A-FD19-4870-8D38-B07BA7A30785}" type="presParOf" srcId="{5FAB4ACF-6150-4E39-B31C-6BE2CA5F35CB}" destId="{F0188376-58E0-44B7-85D5-AAD925B43440}" srcOrd="11" destOrd="0" presId="urn:microsoft.com/office/officeart/2005/8/layout/orgChart1"/>
    <dgm:cxn modelId="{0DBC78E3-F23C-4E96-9E4F-8DA074D650C9}" type="presParOf" srcId="{F0188376-58E0-44B7-85D5-AAD925B43440}" destId="{90CD27D2-6CDF-4843-B8A7-36EFF64E1730}" srcOrd="0" destOrd="0" presId="urn:microsoft.com/office/officeart/2005/8/layout/orgChart1"/>
    <dgm:cxn modelId="{8D073349-B083-4CBF-BC7A-281945616863}" type="presParOf" srcId="{90CD27D2-6CDF-4843-B8A7-36EFF64E1730}" destId="{1FC9024D-9BCB-4F9D-95C5-089E58FD26AB}" srcOrd="0" destOrd="0" presId="urn:microsoft.com/office/officeart/2005/8/layout/orgChart1"/>
    <dgm:cxn modelId="{20470C25-F8C3-4F78-8584-88080083390F}" type="presParOf" srcId="{90CD27D2-6CDF-4843-B8A7-36EFF64E1730}" destId="{E0A740E7-566D-457E-A52E-B6A1D5484FDF}" srcOrd="1" destOrd="0" presId="urn:microsoft.com/office/officeart/2005/8/layout/orgChart1"/>
    <dgm:cxn modelId="{4DD948B7-B7AD-48E6-9386-4035F87762BF}" type="presParOf" srcId="{F0188376-58E0-44B7-85D5-AAD925B43440}" destId="{25583F83-E7EC-46F9-AB04-8116D6F88414}" srcOrd="1" destOrd="0" presId="urn:microsoft.com/office/officeart/2005/8/layout/orgChart1"/>
    <dgm:cxn modelId="{C8449AB0-22CD-4219-BB7B-0E36D30D10A1}" type="presParOf" srcId="{F0188376-58E0-44B7-85D5-AAD925B43440}" destId="{42040306-36C0-4F72-B810-05665F1F5CDC}" srcOrd="2" destOrd="0" presId="urn:microsoft.com/office/officeart/2005/8/layout/orgChart1"/>
    <dgm:cxn modelId="{3D97739E-13B1-4B67-B63F-C947453EF15B}" type="presParOf" srcId="{4310DD67-DC08-4ED0-BEB4-2FEF5481619A}" destId="{9DFF645B-A396-4C9F-B5EA-8C1B932F29E5}" srcOrd="2" destOrd="0" presId="urn:microsoft.com/office/officeart/2005/8/layout/orgChart1"/>
    <dgm:cxn modelId="{EDF58FEB-AAFF-4318-B281-0DCCD381D012}" type="presParOf" srcId="{862D8DC7-818D-44EB-9429-2F3367732D6C}" destId="{F1B3E0DB-B451-4FEF-8D14-89ECF7FE3585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D90FA1-B088-4BAB-BBEB-02D5A13C6611}">
      <dsp:nvSpPr>
        <dsp:cNvPr id="0" name=""/>
        <dsp:cNvSpPr/>
      </dsp:nvSpPr>
      <dsp:spPr>
        <a:xfrm>
          <a:off x="190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Principal</a:t>
          </a:r>
        </a:p>
      </dsp:txBody>
      <dsp:txXfrm>
        <a:off x="33898" y="590160"/>
        <a:ext cx="2120942" cy="1028474"/>
      </dsp:txXfrm>
    </dsp:sp>
    <dsp:sp modelId="{81E2AB9E-4156-4DA4-B7E1-4900D7C5A771}">
      <dsp:nvSpPr>
        <dsp:cNvPr id="0" name=""/>
        <dsp:cNvSpPr/>
      </dsp:nvSpPr>
      <dsp:spPr>
        <a:xfrm>
          <a:off x="220394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7FD0D-256A-493B-8703-6163E8414897}">
      <dsp:nvSpPr>
        <dsp:cNvPr id="0" name=""/>
        <dsp:cNvSpPr/>
      </dsp:nvSpPr>
      <dsp:spPr>
        <a:xfrm>
          <a:off x="43888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Promoções</a:t>
          </a:r>
        </a:p>
      </dsp:txBody>
      <dsp:txXfrm>
        <a:off x="470885" y="1955745"/>
        <a:ext cx="1683955" cy="1028474"/>
      </dsp:txXfrm>
    </dsp:sp>
    <dsp:sp modelId="{931C4A3F-0D17-4B5A-B5F1-F7BCFC68AD85}">
      <dsp:nvSpPr>
        <dsp:cNvPr id="0" name=""/>
        <dsp:cNvSpPr/>
      </dsp:nvSpPr>
      <dsp:spPr>
        <a:xfrm>
          <a:off x="220394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09E48-E19A-4C7E-88EC-33FC0070994C}">
      <dsp:nvSpPr>
        <dsp:cNvPr id="0" name=""/>
        <dsp:cNvSpPr/>
      </dsp:nvSpPr>
      <dsp:spPr>
        <a:xfrm>
          <a:off x="43888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470885" y="3321330"/>
        <a:ext cx="1683955" cy="1028474"/>
      </dsp:txXfrm>
    </dsp:sp>
    <dsp:sp modelId="{B0742844-41E0-4857-8720-1A37DDD3F0DE}">
      <dsp:nvSpPr>
        <dsp:cNvPr id="0" name=""/>
        <dsp:cNvSpPr/>
      </dsp:nvSpPr>
      <dsp:spPr>
        <a:xfrm>
          <a:off x="220394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A1E4A-6CB4-4DB7-9773-D85CD9AAFE45}">
      <dsp:nvSpPr>
        <dsp:cNvPr id="0" name=""/>
        <dsp:cNvSpPr/>
      </dsp:nvSpPr>
      <dsp:spPr>
        <a:xfrm>
          <a:off x="43888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Propagandas de fornecedores</a:t>
          </a:r>
        </a:p>
      </dsp:txBody>
      <dsp:txXfrm>
        <a:off x="470885" y="4686915"/>
        <a:ext cx="1683955" cy="1028474"/>
      </dsp:txXfrm>
    </dsp:sp>
    <dsp:sp modelId="{AA1E2549-CE24-4DBF-A543-327C5D3C348B}">
      <dsp:nvSpPr>
        <dsp:cNvPr id="0" name=""/>
        <dsp:cNvSpPr/>
      </dsp:nvSpPr>
      <dsp:spPr>
        <a:xfrm>
          <a:off x="2733071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Produtos</a:t>
          </a:r>
        </a:p>
      </dsp:txBody>
      <dsp:txXfrm>
        <a:off x="2765068" y="590160"/>
        <a:ext cx="2120942" cy="1028474"/>
      </dsp:txXfrm>
    </dsp:sp>
    <dsp:sp modelId="{6C1FD32B-FFC2-48D4-ACAC-332FAAFB3897}">
      <dsp:nvSpPr>
        <dsp:cNvPr id="0" name=""/>
        <dsp:cNvSpPr/>
      </dsp:nvSpPr>
      <dsp:spPr>
        <a:xfrm>
          <a:off x="295156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11ADA9-7EF0-4CC5-ADD6-7E748A3877A8}">
      <dsp:nvSpPr>
        <dsp:cNvPr id="0" name=""/>
        <dsp:cNvSpPr/>
      </dsp:nvSpPr>
      <dsp:spPr>
        <a:xfrm>
          <a:off x="3170058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Listagens por atributos</a:t>
          </a:r>
        </a:p>
      </dsp:txBody>
      <dsp:txXfrm>
        <a:off x="3202055" y="1955745"/>
        <a:ext cx="1683955" cy="1028474"/>
      </dsp:txXfrm>
    </dsp:sp>
    <dsp:sp modelId="{947F207B-8F60-4831-8C1E-BF99D642C383}">
      <dsp:nvSpPr>
        <dsp:cNvPr id="0" name=""/>
        <dsp:cNvSpPr/>
      </dsp:nvSpPr>
      <dsp:spPr>
        <a:xfrm>
          <a:off x="295156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4799A-7D3E-4000-AE6A-B6448C162A3C}">
      <dsp:nvSpPr>
        <dsp:cNvPr id="0" name=""/>
        <dsp:cNvSpPr/>
      </dsp:nvSpPr>
      <dsp:spPr>
        <a:xfrm>
          <a:off x="3170058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Pesquisa</a:t>
          </a:r>
        </a:p>
      </dsp:txBody>
      <dsp:txXfrm>
        <a:off x="3202055" y="3321330"/>
        <a:ext cx="1683955" cy="1028474"/>
      </dsp:txXfrm>
    </dsp:sp>
    <dsp:sp modelId="{7A111DB5-5C86-47B4-A81C-ADA15C02F554}">
      <dsp:nvSpPr>
        <dsp:cNvPr id="0" name=""/>
        <dsp:cNvSpPr/>
      </dsp:nvSpPr>
      <dsp:spPr>
        <a:xfrm>
          <a:off x="295156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CF823-9D18-4AD6-B806-AD9C1A8EA9CF}">
      <dsp:nvSpPr>
        <dsp:cNvPr id="0" name=""/>
        <dsp:cNvSpPr/>
      </dsp:nvSpPr>
      <dsp:spPr>
        <a:xfrm>
          <a:off x="3170058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Preços em cada estabelecimento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generica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Descrição do fabricante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 dos consumidores</a:t>
          </a:r>
        </a:p>
      </dsp:txBody>
      <dsp:txXfrm>
        <a:off x="3202055" y="4686915"/>
        <a:ext cx="1683955" cy="1028474"/>
      </dsp:txXfrm>
    </dsp:sp>
    <dsp:sp modelId="{84DE0A03-D4D8-4A76-9453-65761E016DF3}">
      <dsp:nvSpPr>
        <dsp:cNvPr id="0" name=""/>
        <dsp:cNvSpPr/>
      </dsp:nvSpPr>
      <dsp:spPr>
        <a:xfrm>
          <a:off x="5464242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Supermercados</a:t>
          </a:r>
        </a:p>
      </dsp:txBody>
      <dsp:txXfrm>
        <a:off x="5496239" y="590160"/>
        <a:ext cx="2120942" cy="1028474"/>
      </dsp:txXfrm>
    </dsp:sp>
    <dsp:sp modelId="{42FBD034-99FF-4B45-8062-1216D825B2FE}">
      <dsp:nvSpPr>
        <dsp:cNvPr id="0" name=""/>
        <dsp:cNvSpPr/>
      </dsp:nvSpPr>
      <dsp:spPr>
        <a:xfrm>
          <a:off x="5682735" y="1650631"/>
          <a:ext cx="218493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493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69B9E-D93B-41E8-902C-64FC288BCDCC}">
      <dsp:nvSpPr>
        <dsp:cNvPr id="0" name=""/>
        <dsp:cNvSpPr/>
      </dsp:nvSpPr>
      <dsp:spPr>
        <a:xfrm>
          <a:off x="590122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Lista de supermercados cadastrados</a:t>
          </a:r>
        </a:p>
      </dsp:txBody>
      <dsp:txXfrm>
        <a:off x="5933226" y="1955745"/>
        <a:ext cx="1683955" cy="1028474"/>
      </dsp:txXfrm>
    </dsp:sp>
    <dsp:sp modelId="{36707016-E1D4-4C8B-8ECB-E8381C058DCD}">
      <dsp:nvSpPr>
        <dsp:cNvPr id="0" name=""/>
        <dsp:cNvSpPr/>
      </dsp:nvSpPr>
      <dsp:spPr>
        <a:xfrm>
          <a:off x="5682735" y="1650631"/>
          <a:ext cx="218493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493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28AE4-D30D-428A-BB9D-4F96783A2EC4}">
      <dsp:nvSpPr>
        <dsp:cNvPr id="0" name=""/>
        <dsp:cNvSpPr/>
      </dsp:nvSpPr>
      <dsp:spPr>
        <a:xfrm>
          <a:off x="590122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Perfil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Promoções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Lojas</a:t>
          </a:r>
        </a:p>
      </dsp:txBody>
      <dsp:txXfrm>
        <a:off x="5933226" y="3321330"/>
        <a:ext cx="1683955" cy="1028474"/>
      </dsp:txXfrm>
    </dsp:sp>
    <dsp:sp modelId="{B596E3C2-DBDD-4836-9705-44B750A7EC11}">
      <dsp:nvSpPr>
        <dsp:cNvPr id="0" name=""/>
        <dsp:cNvSpPr/>
      </dsp:nvSpPr>
      <dsp:spPr>
        <a:xfrm>
          <a:off x="5682735" y="1650631"/>
          <a:ext cx="218493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493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15165-1CDD-4150-9378-E38505B9396D}">
      <dsp:nvSpPr>
        <dsp:cNvPr id="0" name=""/>
        <dsp:cNvSpPr/>
      </dsp:nvSpPr>
      <dsp:spPr>
        <a:xfrm>
          <a:off x="590122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Notícias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Comentários</a:t>
          </a:r>
        </a:p>
      </dsp:txBody>
      <dsp:txXfrm>
        <a:off x="5933226" y="4686915"/>
        <a:ext cx="1683955" cy="1028474"/>
      </dsp:txXfrm>
    </dsp:sp>
    <dsp:sp modelId="{EC8AB36C-9859-4E2D-8855-B450B99C6090}">
      <dsp:nvSpPr>
        <dsp:cNvPr id="0" name=""/>
        <dsp:cNvSpPr/>
      </dsp:nvSpPr>
      <dsp:spPr>
        <a:xfrm>
          <a:off x="8097680" y="558163"/>
          <a:ext cx="2184936" cy="1092468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34925">
          <a:solidFill>
            <a:srgbClr val="FFFFFF"/>
          </a:solidFill>
        </a:ln>
        <a:effectLst>
          <a:outerShdw blurRad="317500" dir="2700000" algn="ctr" rotWithShape="0">
            <a:srgbClr val="000000">
              <a:alpha val="43000"/>
            </a:srgbClr>
          </a:outerShdw>
        </a:effectLst>
        <a:scene3d>
          <a:camera prst="perspectiveFront" fov="2700000">
            <a:rot lat="19086000" lon="19067999" rev="3108000"/>
          </a:camera>
          <a:lightRig rig="threePt" dir="t">
            <a:rot lat="0" lon="0" rev="0"/>
          </a:lightRig>
        </a:scene3d>
        <a:sp3d extrusionH="38100" prstMaterial="clear">
          <a:bevelT w="260350" h="50800" prst="softRound"/>
          <a:bevelB prst="softRound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40005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100" b="1" kern="1200" cap="none" spc="0">
              <a:ln w="11112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Área do Cliente</a:t>
          </a:r>
        </a:p>
      </dsp:txBody>
      <dsp:txXfrm>
        <a:off x="8129677" y="590160"/>
        <a:ext cx="2120942" cy="1028474"/>
      </dsp:txXfrm>
    </dsp:sp>
    <dsp:sp modelId="{674E3374-AF8E-4861-B674-679980FB9617}">
      <dsp:nvSpPr>
        <dsp:cNvPr id="0" name=""/>
        <dsp:cNvSpPr/>
      </dsp:nvSpPr>
      <dsp:spPr>
        <a:xfrm>
          <a:off x="8316173" y="1650631"/>
          <a:ext cx="218375" cy="8193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351"/>
              </a:lnTo>
              <a:lnTo>
                <a:pt x="218375" y="81935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A55-BDC4-4F34-AE47-E319BDFBEE14}">
      <dsp:nvSpPr>
        <dsp:cNvPr id="0" name=""/>
        <dsp:cNvSpPr/>
      </dsp:nvSpPr>
      <dsp:spPr>
        <a:xfrm>
          <a:off x="8534549" y="192374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Cadastro</a:t>
          </a:r>
        </a:p>
      </dsp:txBody>
      <dsp:txXfrm>
        <a:off x="8566546" y="1955745"/>
        <a:ext cx="1683955" cy="1028474"/>
      </dsp:txXfrm>
    </dsp:sp>
    <dsp:sp modelId="{63F41E19-AB9C-4A25-B587-503C228669DD}">
      <dsp:nvSpPr>
        <dsp:cNvPr id="0" name=""/>
        <dsp:cNvSpPr/>
      </dsp:nvSpPr>
      <dsp:spPr>
        <a:xfrm>
          <a:off x="8316173" y="1650631"/>
          <a:ext cx="218375" cy="2184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936"/>
              </a:lnTo>
              <a:lnTo>
                <a:pt x="218375" y="21849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92FF4-30FF-48ED-BF7C-9461887D1A0F}">
      <dsp:nvSpPr>
        <dsp:cNvPr id="0" name=""/>
        <dsp:cNvSpPr/>
      </dsp:nvSpPr>
      <dsp:spPr>
        <a:xfrm>
          <a:off x="8534549" y="3289333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Login</a:t>
          </a:r>
        </a:p>
      </dsp:txBody>
      <dsp:txXfrm>
        <a:off x="8566546" y="3321330"/>
        <a:ext cx="1683955" cy="1028474"/>
      </dsp:txXfrm>
    </dsp:sp>
    <dsp:sp modelId="{8B229D03-BA43-4FD0-B80D-D901084E7D6E}">
      <dsp:nvSpPr>
        <dsp:cNvPr id="0" name=""/>
        <dsp:cNvSpPr/>
      </dsp:nvSpPr>
      <dsp:spPr>
        <a:xfrm>
          <a:off x="8316173" y="1650631"/>
          <a:ext cx="218375" cy="3550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0521"/>
              </a:lnTo>
              <a:lnTo>
                <a:pt x="218375" y="355052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CE0FC-9E3B-443B-9849-703CB5EE4298}">
      <dsp:nvSpPr>
        <dsp:cNvPr id="0" name=""/>
        <dsp:cNvSpPr/>
      </dsp:nvSpPr>
      <dsp:spPr>
        <a:xfrm>
          <a:off x="8534549" y="4654918"/>
          <a:ext cx="1747949" cy="1092468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  <a:scene3d>
          <a:camera prst="orthographicFront">
            <a:rot lat="0" lon="0" rev="0"/>
          </a:camera>
          <a:lightRig rig="chilly" dir="t">
            <a:rot lat="0" lon="0" rev="18480000"/>
          </a:lightRig>
        </a:scene3d>
        <a:sp3d prstMaterial="clear">
          <a:bevelT h="635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Painel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Configurações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Endereço Fixo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Troca de senha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Favoritos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Produtos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Supermercados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Listas de compras</a:t>
          </a:r>
        </a:p>
      </dsp:txBody>
      <dsp:txXfrm>
        <a:off x="8566546" y="4686915"/>
        <a:ext cx="1683955" cy="10284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F1C116-C1C8-44D3-A4AA-561A667108C0}">
      <dsp:nvSpPr>
        <dsp:cNvPr id="0" name=""/>
        <dsp:cNvSpPr/>
      </dsp:nvSpPr>
      <dsp:spPr>
        <a:xfrm>
          <a:off x="5226770" y="1823224"/>
          <a:ext cx="441632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4416329" y="807087"/>
              </a:lnTo>
              <a:lnTo>
                <a:pt x="441632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3A035-1BC7-43DC-A8EE-AA2CAA2E7623}">
      <dsp:nvSpPr>
        <dsp:cNvPr id="0" name=""/>
        <dsp:cNvSpPr/>
      </dsp:nvSpPr>
      <dsp:spPr>
        <a:xfrm>
          <a:off x="5226770" y="1823224"/>
          <a:ext cx="263553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2635539" y="807087"/>
              </a:lnTo>
              <a:lnTo>
                <a:pt x="263553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86BC8-8C3D-4CCD-B9D5-F18899126142}">
      <dsp:nvSpPr>
        <dsp:cNvPr id="0" name=""/>
        <dsp:cNvSpPr/>
      </dsp:nvSpPr>
      <dsp:spPr>
        <a:xfrm>
          <a:off x="5226770" y="1823224"/>
          <a:ext cx="854749" cy="961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87"/>
              </a:lnTo>
              <a:lnTo>
                <a:pt x="854749" y="807087"/>
              </a:lnTo>
              <a:lnTo>
                <a:pt x="854749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969AF-A27C-4CC1-A850-404231467B1D}">
      <dsp:nvSpPr>
        <dsp:cNvPr id="0" name=""/>
        <dsp:cNvSpPr/>
      </dsp:nvSpPr>
      <dsp:spPr>
        <a:xfrm>
          <a:off x="4300730" y="1823224"/>
          <a:ext cx="926040" cy="961619"/>
        </a:xfrm>
        <a:custGeom>
          <a:avLst/>
          <a:gdLst/>
          <a:ahLst/>
          <a:cxnLst/>
          <a:rect l="0" t="0" r="0" b="0"/>
          <a:pathLst>
            <a:path>
              <a:moveTo>
                <a:pt x="926040" y="0"/>
              </a:moveTo>
              <a:lnTo>
                <a:pt x="926040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8FD46-30ED-46F4-B854-00EF37E9F70B}">
      <dsp:nvSpPr>
        <dsp:cNvPr id="0" name=""/>
        <dsp:cNvSpPr/>
      </dsp:nvSpPr>
      <dsp:spPr>
        <a:xfrm>
          <a:off x="1931249" y="3520706"/>
          <a:ext cx="220759" cy="1721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1920"/>
              </a:lnTo>
              <a:lnTo>
                <a:pt x="220759" y="17219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B3C67-B0AF-4D29-AD19-4A0CB90CA0BA}">
      <dsp:nvSpPr>
        <dsp:cNvPr id="0" name=""/>
        <dsp:cNvSpPr/>
      </dsp:nvSpPr>
      <dsp:spPr>
        <a:xfrm>
          <a:off x="1931249" y="3520706"/>
          <a:ext cx="220759" cy="676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94"/>
              </a:lnTo>
              <a:lnTo>
                <a:pt x="220759" y="6769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768F43-A570-47C8-A0E2-056FD51ED91C}">
      <dsp:nvSpPr>
        <dsp:cNvPr id="0" name=""/>
        <dsp:cNvSpPr/>
      </dsp:nvSpPr>
      <dsp:spPr>
        <a:xfrm>
          <a:off x="2519940" y="1823224"/>
          <a:ext cx="2706829" cy="961619"/>
        </a:xfrm>
        <a:custGeom>
          <a:avLst/>
          <a:gdLst/>
          <a:ahLst/>
          <a:cxnLst/>
          <a:rect l="0" t="0" r="0" b="0"/>
          <a:pathLst>
            <a:path>
              <a:moveTo>
                <a:pt x="2706829" y="0"/>
              </a:moveTo>
              <a:lnTo>
                <a:pt x="270682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36D129-3681-441B-BBE8-8DA8D6DEBF96}">
      <dsp:nvSpPr>
        <dsp:cNvPr id="0" name=""/>
        <dsp:cNvSpPr/>
      </dsp:nvSpPr>
      <dsp:spPr>
        <a:xfrm>
          <a:off x="739150" y="1823224"/>
          <a:ext cx="4487619" cy="961619"/>
        </a:xfrm>
        <a:custGeom>
          <a:avLst/>
          <a:gdLst/>
          <a:ahLst/>
          <a:cxnLst/>
          <a:rect l="0" t="0" r="0" b="0"/>
          <a:pathLst>
            <a:path>
              <a:moveTo>
                <a:pt x="4487619" y="0"/>
              </a:moveTo>
              <a:lnTo>
                <a:pt x="4487619" y="807087"/>
              </a:lnTo>
              <a:lnTo>
                <a:pt x="0" y="807087"/>
              </a:lnTo>
              <a:lnTo>
                <a:pt x="0" y="9616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6F7F6-7D37-4D8A-82FE-E369914BCFA0}">
      <dsp:nvSpPr>
        <dsp:cNvPr id="0" name=""/>
        <dsp:cNvSpPr/>
      </dsp:nvSpPr>
      <dsp:spPr>
        <a:xfrm>
          <a:off x="4326868" y="735863"/>
          <a:ext cx="899902" cy="35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65"/>
              </a:lnTo>
              <a:lnTo>
                <a:pt x="899902" y="196965"/>
              </a:lnTo>
              <a:lnTo>
                <a:pt x="899902" y="35149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7283F-92A1-47D2-96AB-A4FDCC284386}">
      <dsp:nvSpPr>
        <dsp:cNvPr id="0" name=""/>
        <dsp:cNvSpPr/>
      </dsp:nvSpPr>
      <dsp:spPr>
        <a:xfrm>
          <a:off x="2933907" y="735863"/>
          <a:ext cx="1392960" cy="349988"/>
        </a:xfrm>
        <a:custGeom>
          <a:avLst/>
          <a:gdLst/>
          <a:ahLst/>
          <a:cxnLst/>
          <a:rect l="0" t="0" r="0" b="0"/>
          <a:pathLst>
            <a:path>
              <a:moveTo>
                <a:pt x="1392960" y="0"/>
              </a:moveTo>
              <a:lnTo>
                <a:pt x="1392960" y="195457"/>
              </a:lnTo>
              <a:lnTo>
                <a:pt x="0" y="195457"/>
              </a:lnTo>
              <a:lnTo>
                <a:pt x="0" y="3499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DB1B2-7104-4684-8B36-C79CCEC24CDC}">
      <dsp:nvSpPr>
        <dsp:cNvPr id="0" name=""/>
        <dsp:cNvSpPr/>
      </dsp:nvSpPr>
      <dsp:spPr>
        <a:xfrm>
          <a:off x="3591004" y="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Principal</a:t>
          </a:r>
        </a:p>
      </dsp:txBody>
      <dsp:txXfrm>
        <a:off x="3591004" y="0"/>
        <a:ext cx="1471727" cy="735863"/>
      </dsp:txXfrm>
    </dsp:sp>
    <dsp:sp modelId="{0D1F9A39-F548-4CCB-B541-EC1E5593D5A3}">
      <dsp:nvSpPr>
        <dsp:cNvPr id="0" name=""/>
        <dsp:cNvSpPr/>
      </dsp:nvSpPr>
      <dsp:spPr>
        <a:xfrm>
          <a:off x="2198044" y="1085852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Login</a:t>
          </a:r>
        </a:p>
      </dsp:txBody>
      <dsp:txXfrm>
        <a:off x="2198044" y="1085852"/>
        <a:ext cx="1471727" cy="735863"/>
      </dsp:txXfrm>
    </dsp:sp>
    <dsp:sp modelId="{8CAEFE12-C8B4-4674-9B13-AB0501496E4D}">
      <dsp:nvSpPr>
        <dsp:cNvPr id="0" name=""/>
        <dsp:cNvSpPr/>
      </dsp:nvSpPr>
      <dsp:spPr>
        <a:xfrm>
          <a:off x="4490906" y="1087360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Painel</a:t>
          </a:r>
        </a:p>
      </dsp:txBody>
      <dsp:txXfrm>
        <a:off x="4490906" y="1087360"/>
        <a:ext cx="1471727" cy="735863"/>
      </dsp:txXfrm>
    </dsp:sp>
    <dsp:sp modelId="{21A8D864-61AE-4752-B5C5-A29C0F8E58ED}">
      <dsp:nvSpPr>
        <dsp:cNvPr id="0" name=""/>
        <dsp:cNvSpPr/>
      </dsp:nvSpPr>
      <dsp:spPr>
        <a:xfrm>
          <a:off x="3287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Notícias internas</a:t>
          </a:r>
        </a:p>
      </dsp:txBody>
      <dsp:txXfrm>
        <a:off x="3287" y="2784843"/>
        <a:ext cx="1471727" cy="735863"/>
      </dsp:txXfrm>
    </dsp:sp>
    <dsp:sp modelId="{AFB3A0B7-14F6-4EAA-A9F3-F190A4FEA0CD}">
      <dsp:nvSpPr>
        <dsp:cNvPr id="0" name=""/>
        <dsp:cNvSpPr/>
      </dsp:nvSpPr>
      <dsp:spPr>
        <a:xfrm>
          <a:off x="178407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Configurações</a:t>
          </a:r>
        </a:p>
      </dsp:txBody>
      <dsp:txXfrm>
        <a:off x="1784076" y="2784843"/>
        <a:ext cx="1471727" cy="735863"/>
      </dsp:txXfrm>
    </dsp:sp>
    <dsp:sp modelId="{64CDE72B-C8A0-40AF-B215-61AE945A7C80}">
      <dsp:nvSpPr>
        <dsp:cNvPr id="0" name=""/>
        <dsp:cNvSpPr/>
      </dsp:nvSpPr>
      <dsp:spPr>
        <a:xfrm>
          <a:off x="2152008" y="3829769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Dados do Supermercado</a:t>
          </a:r>
        </a:p>
      </dsp:txBody>
      <dsp:txXfrm>
        <a:off x="2152008" y="3829769"/>
        <a:ext cx="1471727" cy="735863"/>
      </dsp:txXfrm>
    </dsp:sp>
    <dsp:sp modelId="{63B4D71E-D53A-4982-82A1-1FE233C54B4B}">
      <dsp:nvSpPr>
        <dsp:cNvPr id="0" name=""/>
        <dsp:cNvSpPr/>
      </dsp:nvSpPr>
      <dsp:spPr>
        <a:xfrm>
          <a:off x="2152008" y="4874695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Página html do perfil</a:t>
          </a:r>
        </a:p>
      </dsp:txBody>
      <dsp:txXfrm>
        <a:off x="2152008" y="4874695"/>
        <a:ext cx="1471727" cy="735863"/>
      </dsp:txXfrm>
    </dsp:sp>
    <dsp:sp modelId="{92738D57-9195-40BA-AA4F-43A6C1FB188B}">
      <dsp:nvSpPr>
        <dsp:cNvPr id="0" name=""/>
        <dsp:cNvSpPr/>
      </dsp:nvSpPr>
      <dsp:spPr>
        <a:xfrm>
          <a:off x="356486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promoções</a:t>
          </a:r>
        </a:p>
      </dsp:txBody>
      <dsp:txXfrm>
        <a:off x="3564866" y="2784843"/>
        <a:ext cx="1471727" cy="735863"/>
      </dsp:txXfrm>
    </dsp:sp>
    <dsp:sp modelId="{6337C7FA-BA3C-4C1F-8878-2DF031ED09E2}">
      <dsp:nvSpPr>
        <dsp:cNvPr id="0" name=""/>
        <dsp:cNvSpPr/>
      </dsp:nvSpPr>
      <dsp:spPr>
        <a:xfrm>
          <a:off x="534565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Cadastro de produtos</a:t>
          </a:r>
        </a:p>
      </dsp:txBody>
      <dsp:txXfrm>
        <a:off x="5345656" y="2784843"/>
        <a:ext cx="1471727" cy="735863"/>
      </dsp:txXfrm>
    </dsp:sp>
    <dsp:sp modelId="{9D7B319A-CD3B-4471-A938-BB2E8C837D71}">
      <dsp:nvSpPr>
        <dsp:cNvPr id="0" name=""/>
        <dsp:cNvSpPr/>
      </dsp:nvSpPr>
      <dsp:spPr>
        <a:xfrm>
          <a:off x="7126446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Atualizar Preços</a:t>
          </a:r>
        </a:p>
      </dsp:txBody>
      <dsp:txXfrm>
        <a:off x="7126446" y="2784843"/>
        <a:ext cx="1471727" cy="735863"/>
      </dsp:txXfrm>
    </dsp:sp>
    <dsp:sp modelId="{1FC9024D-9BCB-4F9D-95C5-089E58FD26AB}">
      <dsp:nvSpPr>
        <dsp:cNvPr id="0" name=""/>
        <dsp:cNvSpPr/>
      </dsp:nvSpPr>
      <dsp:spPr>
        <a:xfrm>
          <a:off x="8907235" y="2784843"/>
          <a:ext cx="1471727" cy="73586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7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Relatórios de acesso</a:t>
          </a:r>
        </a:p>
      </dsp:txBody>
      <dsp:txXfrm>
        <a:off x="8907235" y="2784843"/>
        <a:ext cx="1471727" cy="73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02"/>
    <w:rsid w:val="000034B6"/>
    <w:rsid w:val="00634187"/>
    <w:rsid w:val="00645B02"/>
    <w:rsid w:val="008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2E07B30B5D14D2FA169D172E27D97C6">
    <w:name w:val="B2E07B30B5D14D2FA169D172E27D97C6"/>
  </w:style>
  <w:style w:type="paragraph" w:customStyle="1" w:styleId="B7F6A34562AA4831939B6BBC5D819909">
    <w:name w:val="B7F6A34562AA4831939B6BBC5D81990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A9DDAF2A4174BE28E88CA87A8C50EF8">
    <w:name w:val="BA9DDAF2A4174BE28E88CA87A8C50E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EDB5C-D5B7-4890-9A53-40C9F9E2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421</TotalTime>
  <Pages>7</Pages>
  <Words>547</Words>
  <Characters>2954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Documentação</vt:lpstr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OndeEuCompro.com</dc:subject>
  <dc:creator>Filipe Liwston Eler</dc:creator>
  <cp:keywords/>
  <cp:lastModifiedBy>Filipe Liwston Eler</cp:lastModifiedBy>
  <cp:revision>3</cp:revision>
  <dcterms:created xsi:type="dcterms:W3CDTF">2013-12-01T10:58:00Z</dcterms:created>
  <dcterms:modified xsi:type="dcterms:W3CDTF">2013-12-01T21:15:00Z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